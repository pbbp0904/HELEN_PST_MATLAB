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7CFBFD83" w14:textId="77777777" w:rsidR="00FA1719" w:rsidRDefault="004658E7">
      <w:r>
        <w:t>The University of Alabama in Huntsville Space Hardware Club</w:t>
      </w:r>
    </w:p>
    <w:p w14:paraId="6A39944E" w14:textId="77777777" w:rsidR="00FA1719" w:rsidRDefault="004658E7">
      <w:pPr>
        <w:pStyle w:val="Title"/>
      </w:pPr>
      <w:bookmarkStart w:colFirst="0" w:colLast="0" w:id="0" w:name="_heading=h.gjdgxs"/>
      <w:bookmarkEnd w:id="0"/>
      <w:r>
        <w:t>HELEN Post Mission Report</w:t>
      </w:r>
    </w:p>
    <w:p w14:paraId="3DFB6F25" w14:textId="766F3DE5" w:rsidR="00FA1719" w:rsidRDefault="004658E7">
      <w:pPr>
        <w:pStyle w:val="Subtitle"/>
        <w:rPr>
          <w:highlight w:val="yellow"/>
        </w:rPr>
      </w:pPr>
      <w:bookmarkStart w:colFirst="0" w:colLast="0" w:id="1" w:name="_heading=h.30j0zll"/>
      <w:bookmarkEnd w:id="1"/>
      <w:proofErr w:type="spellStart"/>
      <w:r>
        <w:rPr>
          <w:highlight w:val="green"/>
        </w:rPr>
        <w:t>BalloonSat</w:t>
      </w:r>
      <w:proofErr w:type="spellEnd"/>
      <w:r>
        <w:rPr>
          <w:highlight w:val="green"/>
        </w:rPr>
        <w:t xml:space="preserve"> </w:t>
      </w:r>
      <w:r>
        <w:t>76</w:t>
      </w:r>
      <w:r>
        <w:t xml:space="preserve"> - </w:t>
      </w:r>
      <w:r>
        <w:t>Tuesday</w:t>
      </w:r>
    </w:p>
    <w:p w14:paraId="71E3AD1D" w14:textId="77777777" w:rsidR="00FA1719" w:rsidRDefault="00FA1719"/>
    <w:p w14:paraId="46752719" w14:textId="77777777" w:rsidR="00FA1719" w:rsidRDefault="00FA1719"/>
    <w:p w14:paraId="1769C3C6" w14:textId="77777777" w:rsidR="00FA1719" w:rsidRDefault="004658E7">
      <w:pPr>
        <w:pStyle w:val="Heading1"/>
        <w:jc w:val="center"/>
      </w:pPr>
      <w:bookmarkStart w:colFirst="0" w:colLast="0" w:id="2" w:name="_heading=h.1fob9te"/>
      <w:bookmarkEnd w:id="2"/>
      <w:r>
        <w:rPr>
          <w:noProof/>
        </w:rPr>
        <w:drawing>
          <wp:inline distB="114300" distL="114300" distR="114300" distT="114300" wp14:anchorId="7CA51E8E" wp14:editId="659237FA">
            <wp:extent cx="4495800" cy="4127500"/>
            <wp:effectExtent b="0" l="0" r="0" t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81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4F8846AA" w14:textId="77777777" w:rsidR="00FA1719" w:rsidRDefault="004658E7">
      <w:pPr>
        <w:pStyle w:val="Heading1"/>
        <w:jc w:val="center"/>
      </w:pPr>
      <w:bookmarkStart w:colFirst="0" w:colLast="0" w:id="3" w:name="_heading=h.3znysh7"/>
      <w:bookmarkEnd w:id="3"/>
      <w:r>
        <w:lastRenderedPageBreak/>
        <w:t>Table of Contents</w:t>
      </w:r>
    </w:p>
    <w:sdt>
      <w:sdtPr>
        <w:id w:val="1157727138"/>
        <w:docPartObj>
          <w:docPartGallery w:val="Table of Contents"/>
          <w:docPartUnique/>
        </w:docPartObj>
      </w:sdtPr>
      <w:sdtEndPr/>
      <w:sdtContent>
        <w:p w14:paraId="3A0BC964" w14:textId="0D9D5B90" w:rsidR="00FA1719" w:rsidRDefault="004658E7">
          <w:pPr>
            <w:tabs>
              <w:tab w:pos="9360" w:val="right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znysh7">
            <w:r>
              <w:rPr>
                <w:b/>
                <w:color w:val="000000"/>
              </w:rPr>
              <w:t>Table of Contents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 w:rsidR="00FE5445">
            <w:rPr>
              <w:noProof/>
            </w:rPr>
            <w:t>2</w:t>
          </w:r>
          <w:r>
            <w:fldChar w:fldCharType="end"/>
          </w:r>
        </w:p>
        <w:p w14:paraId="7139CECD" w14:textId="4F740E96" w:rsidR="00FA1719" w:rsidRDefault="00CB7F55">
          <w:pPr>
            <w:tabs>
              <w:tab w:pos="9360" w:val="right"/>
            </w:tabs>
            <w:spacing w:before="200" w:line="240" w:lineRule="auto"/>
            <w:rPr>
              <w:b/>
              <w:color w:val="000000"/>
            </w:rPr>
          </w:pPr>
          <w:hyperlink w:anchor="_heading=h.tyjcwt">
            <w:r w:rsidR="004658E7">
              <w:rPr>
                <w:b/>
                <w:color w:val="000000"/>
              </w:rPr>
              <w:t>1 - Flight</w:t>
            </w:r>
          </w:hyperlink>
          <w:r w:rsidR="004658E7">
            <w:rPr>
              <w:b/>
              <w:color w:val="000000"/>
            </w:rPr>
            <w:tab/>
          </w:r>
          <w:r w:rsidR="004658E7">
            <w:fldChar w:fldCharType="begin"/>
          </w:r>
          <w:r w:rsidR="004658E7">
            <w:instrText xml:space="preserve"> PAGEREF _heading=h.tyjcwt \h </w:instrText>
          </w:r>
          <w:r w:rsidR="004658E7">
            <w:fldChar w:fldCharType="separate"/>
          </w:r>
          <w:r w:rsidR="00FE5445">
            <w:rPr>
              <w:noProof/>
            </w:rPr>
            <w:t>3</w:t>
          </w:r>
          <w:r w:rsidR="004658E7">
            <w:fldChar w:fldCharType="end"/>
          </w:r>
        </w:p>
        <w:p w14:paraId="51BF87A2" w14:textId="3B6867AF" w:rsidR="00FA1719" w:rsidRDefault="00CB7F55">
          <w:pPr>
            <w:tabs>
              <w:tab w:pos="9360" w:val="right"/>
            </w:tabs>
            <w:spacing w:before="60" w:line="240" w:lineRule="auto"/>
            <w:ind w:left="360"/>
            <w:rPr>
              <w:color w:val="000000"/>
            </w:rPr>
          </w:pPr>
          <w:hyperlink w:anchor="_heading=h.3dy6vkm">
            <w:r w:rsidR="004658E7">
              <w:rPr>
                <w:color w:val="000000"/>
              </w:rPr>
              <w:t>1.1 - Flight Summary</w:t>
            </w:r>
          </w:hyperlink>
          <w:r w:rsidR="004658E7">
            <w:rPr>
              <w:color w:val="000000"/>
            </w:rPr>
            <w:tab/>
          </w:r>
          <w:r w:rsidR="004658E7">
            <w:fldChar w:fldCharType="begin"/>
          </w:r>
          <w:r w:rsidR="004658E7">
            <w:instrText xml:space="preserve"> PAGEREF _heading=h.3dy6vkm \h </w:instrText>
          </w:r>
          <w:r w:rsidR="004658E7">
            <w:fldChar w:fldCharType="separate"/>
          </w:r>
          <w:r w:rsidR="00FE5445">
            <w:rPr>
              <w:noProof/>
            </w:rPr>
            <w:t>3</w:t>
          </w:r>
          <w:r w:rsidR="004658E7">
            <w:fldChar w:fldCharType="end"/>
          </w:r>
        </w:p>
        <w:p w14:paraId="3BC320C0" w14:textId="5763B755" w:rsidR="00FA1719" w:rsidRDefault="00CB7F55">
          <w:pPr>
            <w:tabs>
              <w:tab w:pos="9360" w:val="right"/>
            </w:tabs>
            <w:spacing w:before="60" w:line="240" w:lineRule="auto"/>
            <w:ind w:left="360"/>
            <w:rPr>
              <w:color w:val="000000"/>
            </w:rPr>
          </w:pPr>
          <w:hyperlink w:anchor="_heading=h.1t3h5sf">
            <w:r w:rsidR="004658E7">
              <w:rPr>
                <w:color w:val="000000"/>
              </w:rPr>
              <w:t>1.2 - Pre-Flight Conditions</w:t>
            </w:r>
          </w:hyperlink>
          <w:r w:rsidR="004658E7">
            <w:rPr>
              <w:color w:val="000000"/>
            </w:rPr>
            <w:tab/>
          </w:r>
          <w:r w:rsidR="004658E7">
            <w:fldChar w:fldCharType="begin"/>
          </w:r>
          <w:r w:rsidR="004658E7">
            <w:instrText xml:space="preserve"> PAGEREF _heading=h.1t3h5sf \h </w:instrText>
          </w:r>
          <w:r w:rsidR="004658E7">
            <w:fldChar w:fldCharType="separate"/>
          </w:r>
          <w:r w:rsidR="00FE5445">
            <w:rPr>
              <w:noProof/>
            </w:rPr>
            <w:t>3</w:t>
          </w:r>
          <w:r w:rsidR="004658E7">
            <w:fldChar w:fldCharType="end"/>
          </w:r>
        </w:p>
        <w:p w14:paraId="47CC49DB" w14:textId="07B56823" w:rsidR="00FA1719" w:rsidRDefault="00CB7F55">
          <w:pPr>
            <w:tabs>
              <w:tab w:pos="9360" w:val="right"/>
            </w:tabs>
            <w:spacing w:before="60" w:line="240" w:lineRule="auto"/>
            <w:ind w:left="360"/>
            <w:rPr>
              <w:color w:val="000000"/>
            </w:rPr>
          </w:pPr>
          <w:hyperlink w:anchor="_heading=h.4d34og8">
            <w:r w:rsidR="004658E7">
              <w:rPr>
                <w:color w:val="000000"/>
              </w:rPr>
              <w:t>1.3 - Flight Crew</w:t>
            </w:r>
          </w:hyperlink>
          <w:r w:rsidR="004658E7">
            <w:rPr>
              <w:color w:val="000000"/>
            </w:rPr>
            <w:tab/>
          </w:r>
          <w:r w:rsidR="004658E7">
            <w:fldChar w:fldCharType="begin"/>
          </w:r>
          <w:r w:rsidR="004658E7">
            <w:instrText xml:space="preserve"> PAGEREF _heading=h.4d34og8 \h </w:instrText>
          </w:r>
          <w:r w:rsidR="004658E7">
            <w:fldChar w:fldCharType="separate"/>
          </w:r>
          <w:r w:rsidR="00FE5445">
            <w:rPr>
              <w:noProof/>
            </w:rPr>
            <w:t>3</w:t>
          </w:r>
          <w:r w:rsidR="004658E7">
            <w:fldChar w:fldCharType="end"/>
          </w:r>
        </w:p>
        <w:p w14:paraId="033A23D0" w14:textId="2B829515" w:rsidR="00FA1719" w:rsidRDefault="00CB7F55">
          <w:pPr>
            <w:tabs>
              <w:tab w:pos="9360" w:val="right"/>
            </w:tabs>
            <w:spacing w:before="60" w:line="240" w:lineRule="auto"/>
            <w:ind w:left="360"/>
          </w:pPr>
          <w:hyperlink w:anchor="_heading=h.dtbahhpl8b2d">
            <w:r w:rsidR="004658E7">
              <w:t>1.4 - Launch Operations Parameters</w:t>
            </w:r>
          </w:hyperlink>
          <w:r w:rsidR="004658E7">
            <w:tab/>
          </w:r>
          <w:r w:rsidR="004658E7">
            <w:fldChar w:fldCharType="begin"/>
          </w:r>
          <w:r w:rsidR="004658E7">
            <w:instrText xml:space="preserve"> PAGEREF _heading=h.dtbahhpl8b2d \h </w:instrText>
          </w:r>
          <w:r w:rsidR="004658E7">
            <w:fldChar w:fldCharType="separate"/>
          </w:r>
          <w:r w:rsidR="00FE5445">
            <w:rPr>
              <w:noProof/>
            </w:rPr>
            <w:t>3</w:t>
          </w:r>
          <w:r w:rsidR="004658E7">
            <w:fldChar w:fldCharType="end"/>
          </w:r>
        </w:p>
        <w:p w14:paraId="687CA073" w14:textId="080C1E6A" w:rsidR="00FA1719" w:rsidRDefault="00CB7F55">
          <w:pPr>
            <w:tabs>
              <w:tab w:pos="9360" w:val="right"/>
            </w:tabs>
            <w:spacing w:before="60" w:line="240" w:lineRule="auto"/>
            <w:ind w:left="360"/>
            <w:rPr>
              <w:color w:val="000000"/>
            </w:rPr>
          </w:pPr>
          <w:hyperlink w:anchor="_heading=h.3rdcrjn">
            <w:r w:rsidR="004658E7">
              <w:rPr>
                <w:color w:val="000000"/>
              </w:rPr>
              <w:t>1.5 - Landing and Recovery Efforts</w:t>
            </w:r>
          </w:hyperlink>
          <w:r w:rsidR="004658E7">
            <w:rPr>
              <w:color w:val="000000"/>
            </w:rPr>
            <w:tab/>
          </w:r>
          <w:r w:rsidR="004658E7">
            <w:fldChar w:fldCharType="begin"/>
          </w:r>
          <w:r w:rsidR="004658E7">
            <w:instrText xml:space="preserve"> PAGEREF _heading=h.3rdcrjn \h </w:instrText>
          </w:r>
          <w:r w:rsidR="004658E7">
            <w:fldChar w:fldCharType="separate"/>
          </w:r>
          <w:r w:rsidR="00FE5445">
            <w:rPr>
              <w:noProof/>
            </w:rPr>
            <w:t>4</w:t>
          </w:r>
          <w:r w:rsidR="004658E7">
            <w:fldChar w:fldCharType="end"/>
          </w:r>
        </w:p>
        <w:p w14:paraId="10245D55" w14:textId="574290E4" w:rsidR="00FA1719" w:rsidRDefault="00CB7F55">
          <w:pPr>
            <w:tabs>
              <w:tab w:pos="9360" w:val="right"/>
            </w:tabs>
            <w:spacing w:before="60" w:line="240" w:lineRule="auto"/>
            <w:ind w:left="360"/>
          </w:pPr>
          <w:hyperlink w:anchor="_heading=h.sgpq675pk484">
            <w:r w:rsidR="004658E7">
              <w:t>1.6 - Launch, Landing, and Recovery Complications</w:t>
            </w:r>
          </w:hyperlink>
          <w:r w:rsidR="004658E7">
            <w:tab/>
          </w:r>
          <w:r w:rsidR="004658E7">
            <w:fldChar w:fldCharType="begin"/>
          </w:r>
          <w:r w:rsidR="004658E7">
            <w:instrText xml:space="preserve"> PAGEREF _heading=h.sgpq675pk484 \h </w:instrText>
          </w:r>
          <w:r w:rsidR="004658E7">
            <w:fldChar w:fldCharType="separate"/>
          </w:r>
          <w:r w:rsidR="00FE5445">
            <w:rPr>
              <w:noProof/>
            </w:rPr>
            <w:t>4</w:t>
          </w:r>
          <w:r w:rsidR="004658E7">
            <w:fldChar w:fldCharType="end"/>
          </w:r>
        </w:p>
        <w:p w14:paraId="5E1D5287" w14:textId="105CD3A7" w:rsidR="00FA1719" w:rsidRDefault="00CB7F55">
          <w:pPr>
            <w:tabs>
              <w:tab w:pos="9360" w:val="right"/>
            </w:tabs>
            <w:spacing w:before="200" w:line="240" w:lineRule="auto"/>
            <w:rPr>
              <w:b/>
              <w:color w:val="000000"/>
            </w:rPr>
          </w:pPr>
          <w:hyperlink w:anchor="_heading=h.3j2qqm3">
            <w:r w:rsidR="004658E7">
              <w:rPr>
                <w:b/>
                <w:color w:val="000000"/>
              </w:rPr>
              <w:t>2 - Radiation Detection Payload Performance</w:t>
            </w:r>
          </w:hyperlink>
          <w:r w:rsidR="004658E7">
            <w:rPr>
              <w:b/>
              <w:color w:val="000000"/>
            </w:rPr>
            <w:tab/>
          </w:r>
          <w:r w:rsidR="004658E7">
            <w:fldChar w:fldCharType="begin"/>
          </w:r>
          <w:r w:rsidR="004658E7">
            <w:instrText xml:space="preserve"> PAGEREF _heading=h.3j2qqm3 \h </w:instrText>
          </w:r>
          <w:r w:rsidR="004658E7">
            <w:fldChar w:fldCharType="separate"/>
          </w:r>
          <w:r w:rsidR="00FE5445">
            <w:rPr>
              <w:noProof/>
            </w:rPr>
            <w:t>5</w:t>
          </w:r>
          <w:r w:rsidR="004658E7">
            <w:fldChar w:fldCharType="end"/>
          </w:r>
        </w:p>
        <w:p w14:paraId="25F3FE47" w14:textId="62A93078" w:rsidR="00FA1719" w:rsidRDefault="00CB7F55">
          <w:pPr>
            <w:tabs>
              <w:tab w:pos="9360" w:val="right"/>
            </w:tabs>
            <w:spacing w:before="60" w:line="240" w:lineRule="auto"/>
            <w:ind w:left="360"/>
            <w:rPr>
              <w:color w:val="000000"/>
            </w:rPr>
          </w:pPr>
          <w:hyperlink w:anchor="_heading=h.4i7ojhp">
            <w:r w:rsidR="004658E7">
              <w:rPr>
                <w:color w:val="000000"/>
              </w:rPr>
              <w:t>2.1 - Environmental Data Analysis</w:t>
            </w:r>
          </w:hyperlink>
          <w:r w:rsidR="004658E7">
            <w:rPr>
              <w:color w:val="000000"/>
            </w:rPr>
            <w:tab/>
          </w:r>
          <w:r w:rsidR="004658E7">
            <w:fldChar w:fldCharType="begin"/>
          </w:r>
          <w:r w:rsidR="004658E7">
            <w:instrText xml:space="preserve"> PAGEREF _heading=h.4i7ojhp \h </w:instrText>
          </w:r>
          <w:r w:rsidR="004658E7">
            <w:fldChar w:fldCharType="separate"/>
          </w:r>
          <w:r w:rsidR="00FE5445">
            <w:rPr>
              <w:noProof/>
            </w:rPr>
            <w:t>5</w:t>
          </w:r>
          <w:r w:rsidR="004658E7">
            <w:fldChar w:fldCharType="end"/>
          </w:r>
        </w:p>
        <w:p w14:paraId="1C6EBF97" w14:textId="3A7FEA9D" w:rsidR="00FA1719" w:rsidRDefault="00CB7F55">
          <w:pPr>
            <w:tabs>
              <w:tab w:pos="9360" w:val="right"/>
            </w:tabs>
            <w:spacing w:before="60" w:line="240" w:lineRule="auto"/>
            <w:ind w:left="720"/>
            <w:rPr>
              <w:color w:val="000000"/>
            </w:rPr>
          </w:pPr>
          <w:hyperlink w:anchor="_heading=h.3tuth55phtru">
            <w:r w:rsidR="004658E7">
              <w:rPr>
                <w:color w:val="000000"/>
              </w:rPr>
              <w:t>2.1.1 - Overview</w:t>
            </w:r>
          </w:hyperlink>
          <w:r w:rsidR="004658E7">
            <w:rPr>
              <w:color w:val="000000"/>
            </w:rPr>
            <w:tab/>
          </w:r>
          <w:r w:rsidR="004658E7">
            <w:fldChar w:fldCharType="begin"/>
          </w:r>
          <w:r w:rsidR="004658E7">
            <w:instrText xml:space="preserve"> PAGEREF _heading=h.3tuth55phtru \h </w:instrText>
          </w:r>
          <w:r w:rsidR="004658E7">
            <w:fldChar w:fldCharType="separate"/>
          </w:r>
          <w:r w:rsidR="00FE5445">
            <w:rPr>
              <w:noProof/>
            </w:rPr>
            <w:t>5</w:t>
          </w:r>
          <w:r w:rsidR="004658E7">
            <w:fldChar w:fldCharType="end"/>
          </w:r>
        </w:p>
        <w:p w14:paraId="5FB8B681" w14:textId="52433822" w:rsidR="00FA1719" w:rsidRDefault="00CB7F55">
          <w:pPr>
            <w:tabs>
              <w:tab w:pos="9360" w:val="right"/>
            </w:tabs>
            <w:spacing w:before="60" w:line="240" w:lineRule="auto"/>
            <w:ind w:left="720"/>
            <w:rPr>
              <w:color w:val="000000"/>
            </w:rPr>
          </w:pPr>
          <w:hyperlink w:anchor="_heading=h.kdjzb4o1r2xf">
            <w:r w:rsidR="004658E7">
              <w:rPr>
                <w:color w:val="000000"/>
              </w:rPr>
              <w:t>2.1.2 - Details</w:t>
            </w:r>
          </w:hyperlink>
          <w:r w:rsidR="004658E7">
            <w:rPr>
              <w:color w:val="000000"/>
            </w:rPr>
            <w:tab/>
          </w:r>
          <w:r w:rsidR="004658E7">
            <w:fldChar w:fldCharType="begin"/>
          </w:r>
          <w:r w:rsidR="004658E7">
            <w:instrText xml:space="preserve"> PAGEREF _heading=h.kdjzb4o1r2xf \h </w:instrText>
          </w:r>
          <w:r w:rsidR="004658E7">
            <w:fldChar w:fldCharType="separate"/>
          </w:r>
          <w:r w:rsidR="00FE5445">
            <w:rPr>
              <w:noProof/>
            </w:rPr>
            <w:t>5</w:t>
          </w:r>
          <w:r w:rsidR="004658E7">
            <w:fldChar w:fldCharType="end"/>
          </w:r>
        </w:p>
        <w:p w14:paraId="4C3E6AF9" w14:textId="191A11AF" w:rsidR="00FA1719" w:rsidRDefault="00CB7F55">
          <w:pPr>
            <w:tabs>
              <w:tab w:pos="9360" w:val="right"/>
            </w:tabs>
            <w:spacing w:before="60" w:line="240" w:lineRule="auto"/>
            <w:ind w:left="360"/>
            <w:rPr>
              <w:color w:val="000000"/>
            </w:rPr>
          </w:pPr>
          <w:hyperlink w:anchor="_heading=h.2xcytpi">
            <w:r w:rsidR="004658E7">
              <w:rPr>
                <w:color w:val="000000"/>
              </w:rPr>
              <w:t>2.2 - Radiation Data Analysis</w:t>
            </w:r>
          </w:hyperlink>
          <w:r w:rsidR="004658E7">
            <w:rPr>
              <w:color w:val="000000"/>
            </w:rPr>
            <w:tab/>
          </w:r>
          <w:r w:rsidR="004658E7">
            <w:fldChar w:fldCharType="begin"/>
          </w:r>
          <w:r w:rsidR="004658E7">
            <w:instrText xml:space="preserve"> PAGEREF _heading=h.2xcytpi \h </w:instrText>
          </w:r>
          <w:r w:rsidR="004658E7">
            <w:fldChar w:fldCharType="separate"/>
          </w:r>
          <w:r w:rsidR="00FE5445">
            <w:rPr>
              <w:noProof/>
            </w:rPr>
            <w:t>6</w:t>
          </w:r>
          <w:r w:rsidR="004658E7">
            <w:fldChar w:fldCharType="end"/>
          </w:r>
        </w:p>
        <w:p w14:paraId="119AB2D1" w14:textId="633FAC90" w:rsidR="00FA1719" w:rsidRDefault="00CB7F55">
          <w:pPr>
            <w:tabs>
              <w:tab w:pos="9360" w:val="right"/>
            </w:tabs>
            <w:spacing w:before="60" w:line="240" w:lineRule="auto"/>
            <w:ind w:left="720"/>
            <w:rPr>
              <w:color w:val="000000"/>
            </w:rPr>
          </w:pPr>
          <w:hyperlink w:anchor="_heading=h.g9db0ryq7gmm">
            <w:r w:rsidR="004658E7">
              <w:rPr>
                <w:color w:val="000000"/>
              </w:rPr>
              <w:t>2.2.1 - Overview</w:t>
            </w:r>
          </w:hyperlink>
          <w:r w:rsidR="004658E7">
            <w:rPr>
              <w:color w:val="000000"/>
            </w:rPr>
            <w:tab/>
          </w:r>
          <w:r w:rsidR="004658E7">
            <w:fldChar w:fldCharType="begin"/>
          </w:r>
          <w:r w:rsidR="004658E7">
            <w:instrText xml:space="preserve"> PAGEREF _heading=h.g9db0ryq7gmm \h </w:instrText>
          </w:r>
          <w:r w:rsidR="004658E7">
            <w:fldChar w:fldCharType="separate"/>
          </w:r>
          <w:r w:rsidR="00FE5445">
            <w:rPr>
              <w:noProof/>
            </w:rPr>
            <w:t>6</w:t>
          </w:r>
          <w:r w:rsidR="004658E7">
            <w:fldChar w:fldCharType="end"/>
          </w:r>
        </w:p>
        <w:p w14:paraId="76CAC607" w14:textId="5A9FB543" w:rsidR="00FA1719" w:rsidRDefault="00CB7F55">
          <w:pPr>
            <w:tabs>
              <w:tab w:pos="9360" w:val="right"/>
            </w:tabs>
            <w:spacing w:before="60" w:line="240" w:lineRule="auto"/>
            <w:ind w:left="720"/>
            <w:rPr>
              <w:color w:val="000000"/>
            </w:rPr>
          </w:pPr>
          <w:hyperlink w:anchor="_heading=h.mbfxlqgwu7xk">
            <w:r w:rsidR="004658E7">
              <w:rPr>
                <w:color w:val="000000"/>
              </w:rPr>
              <w:t>2.2.2 - Details</w:t>
            </w:r>
          </w:hyperlink>
          <w:r w:rsidR="004658E7">
            <w:rPr>
              <w:color w:val="000000"/>
            </w:rPr>
            <w:tab/>
          </w:r>
          <w:r w:rsidR="004658E7">
            <w:fldChar w:fldCharType="begin"/>
          </w:r>
          <w:r w:rsidR="004658E7">
            <w:instrText xml:space="preserve"> PAGEREF _heading=h.mbfxlqgwu7xk \h </w:instrText>
          </w:r>
          <w:r w:rsidR="004658E7">
            <w:fldChar w:fldCharType="separate"/>
          </w:r>
          <w:r w:rsidR="00FE5445">
            <w:rPr>
              <w:noProof/>
            </w:rPr>
            <w:t>6</w:t>
          </w:r>
          <w:r w:rsidR="004658E7">
            <w:fldChar w:fldCharType="end"/>
          </w:r>
        </w:p>
        <w:p w14:paraId="5C1BED08" w14:textId="77087BED" w:rsidR="00FA1719" w:rsidRDefault="00CB7F55">
          <w:pPr>
            <w:tabs>
              <w:tab w:pos="9360" w:val="right"/>
            </w:tabs>
            <w:spacing w:before="60" w:line="240" w:lineRule="auto"/>
            <w:ind w:left="360"/>
            <w:rPr>
              <w:color w:val="000000"/>
            </w:rPr>
          </w:pPr>
          <w:hyperlink w:anchor="_heading=h.3whwml4">
            <w:r w:rsidR="004658E7">
              <w:rPr>
                <w:color w:val="000000"/>
              </w:rPr>
              <w:t>2.3 - Significant Events</w:t>
            </w:r>
          </w:hyperlink>
          <w:r w:rsidR="004658E7">
            <w:rPr>
              <w:color w:val="000000"/>
            </w:rPr>
            <w:tab/>
          </w:r>
          <w:r w:rsidR="004658E7">
            <w:fldChar w:fldCharType="begin"/>
          </w:r>
          <w:r w:rsidR="004658E7">
            <w:instrText xml:space="preserve"> PAGEREF _heading=h.3whwml4 \h </w:instrText>
          </w:r>
          <w:r w:rsidR="004658E7">
            <w:fldChar w:fldCharType="separate"/>
          </w:r>
          <w:r w:rsidR="00FE5445">
            <w:rPr>
              <w:noProof/>
            </w:rPr>
            <w:t>6</w:t>
          </w:r>
          <w:r w:rsidR="004658E7">
            <w:fldChar w:fldCharType="end"/>
          </w:r>
        </w:p>
        <w:p w14:paraId="36613ABA" w14:textId="2C2CA9B4" w:rsidR="00FA1719" w:rsidRDefault="00CB7F55">
          <w:pPr>
            <w:tabs>
              <w:tab w:pos="9360" w:val="right"/>
            </w:tabs>
            <w:spacing w:before="60" w:line="240" w:lineRule="auto"/>
            <w:ind w:left="360"/>
            <w:rPr>
              <w:color w:val="000000"/>
            </w:rPr>
          </w:pPr>
          <w:hyperlink w:anchor="_heading=h.kyvdzyq9fqy2">
            <w:r w:rsidR="004658E7">
              <w:rPr>
                <w:color w:val="000000"/>
              </w:rPr>
              <w:t>2.4 - Anomaly Analysis</w:t>
            </w:r>
          </w:hyperlink>
          <w:r w:rsidR="004658E7">
            <w:rPr>
              <w:color w:val="000000"/>
            </w:rPr>
            <w:tab/>
          </w:r>
          <w:r w:rsidR="004658E7">
            <w:fldChar w:fldCharType="begin"/>
          </w:r>
          <w:r w:rsidR="004658E7">
            <w:instrText xml:space="preserve"> PAGEREF _heading=h.kyvdzyq9fqy2 \h </w:instrText>
          </w:r>
          <w:r w:rsidR="004658E7">
            <w:fldChar w:fldCharType="separate"/>
          </w:r>
          <w:r w:rsidR="00FE5445">
            <w:rPr>
              <w:noProof/>
            </w:rPr>
            <w:t>6</w:t>
          </w:r>
          <w:r w:rsidR="004658E7">
            <w:fldChar w:fldCharType="end"/>
          </w:r>
        </w:p>
        <w:p w14:paraId="4B16BDD9" w14:textId="2089E30C" w:rsidR="00FA1719" w:rsidRDefault="00CB7F55">
          <w:pPr>
            <w:tabs>
              <w:tab w:pos="9360" w:val="right"/>
            </w:tabs>
            <w:spacing w:before="200" w:line="240" w:lineRule="auto"/>
            <w:rPr>
              <w:b/>
              <w:color w:val="000000"/>
            </w:rPr>
          </w:pPr>
          <w:hyperlink w:anchor="_heading=h.1ksv4uv">
            <w:r w:rsidR="004658E7">
              <w:rPr>
                <w:b/>
                <w:color w:val="000000"/>
              </w:rPr>
              <w:t>3 - Electric Field Meter Flight Performance</w:t>
            </w:r>
          </w:hyperlink>
          <w:r w:rsidR="004658E7">
            <w:rPr>
              <w:b/>
              <w:color w:val="000000"/>
            </w:rPr>
            <w:tab/>
          </w:r>
          <w:r w:rsidR="004658E7">
            <w:fldChar w:fldCharType="begin"/>
          </w:r>
          <w:r w:rsidR="004658E7">
            <w:instrText xml:space="preserve"> PAGEREF _heading=h.1ksv4uv \h </w:instrText>
          </w:r>
          <w:r w:rsidR="004658E7">
            <w:fldChar w:fldCharType="separate"/>
          </w:r>
          <w:r w:rsidR="00FE5445">
            <w:rPr>
              <w:noProof/>
            </w:rPr>
            <w:t>6</w:t>
          </w:r>
          <w:r w:rsidR="004658E7">
            <w:fldChar w:fldCharType="end"/>
          </w:r>
        </w:p>
        <w:p w14:paraId="427E0439" w14:textId="4F97B9B6" w:rsidR="00FA1719" w:rsidRDefault="00CB7F55">
          <w:pPr>
            <w:tabs>
              <w:tab w:pos="9360" w:val="right"/>
            </w:tabs>
            <w:spacing w:before="60" w:line="240" w:lineRule="auto"/>
            <w:ind w:left="360"/>
            <w:rPr>
              <w:color w:val="000000"/>
            </w:rPr>
          </w:pPr>
          <w:hyperlink w:anchor="_heading=h.2jxsxqh">
            <w:r w:rsidR="004658E7">
              <w:rPr>
                <w:color w:val="000000"/>
              </w:rPr>
              <w:t>3.1 - Electric Field Data</w:t>
            </w:r>
          </w:hyperlink>
          <w:r w:rsidR="004658E7">
            <w:rPr>
              <w:color w:val="000000"/>
            </w:rPr>
            <w:tab/>
          </w:r>
          <w:r w:rsidR="004658E7">
            <w:fldChar w:fldCharType="begin"/>
          </w:r>
          <w:r w:rsidR="004658E7">
            <w:instrText xml:space="preserve"> PAGEREF _heading=h.2jxsxqh \h </w:instrText>
          </w:r>
          <w:r w:rsidR="004658E7">
            <w:fldChar w:fldCharType="separate"/>
          </w:r>
          <w:r w:rsidR="00FE5445">
            <w:rPr>
              <w:noProof/>
            </w:rPr>
            <w:t>6</w:t>
          </w:r>
          <w:r w:rsidR="004658E7">
            <w:fldChar w:fldCharType="end"/>
          </w:r>
        </w:p>
        <w:p w14:paraId="7774E91A" w14:textId="76226C07" w:rsidR="00FA1719" w:rsidRDefault="00CB7F55">
          <w:pPr>
            <w:tabs>
              <w:tab w:pos="9360" w:val="right"/>
            </w:tabs>
            <w:spacing w:before="60" w:line="240" w:lineRule="auto"/>
            <w:ind w:left="720"/>
            <w:rPr>
              <w:color w:val="000000"/>
            </w:rPr>
          </w:pPr>
          <w:hyperlink w:anchor="_heading=h.ah7n2oy279vc">
            <w:r w:rsidR="004658E7">
              <w:rPr>
                <w:color w:val="000000"/>
              </w:rPr>
              <w:t>3.1.1 - Overview</w:t>
            </w:r>
          </w:hyperlink>
          <w:r w:rsidR="004658E7">
            <w:rPr>
              <w:color w:val="000000"/>
            </w:rPr>
            <w:tab/>
          </w:r>
          <w:r w:rsidR="004658E7">
            <w:fldChar w:fldCharType="begin"/>
          </w:r>
          <w:r w:rsidR="004658E7">
            <w:instrText xml:space="preserve"> PAGEREF _heading=h.ah7n2oy279vc \h </w:instrText>
          </w:r>
          <w:r w:rsidR="004658E7">
            <w:fldChar w:fldCharType="separate"/>
          </w:r>
          <w:r w:rsidR="00FE5445">
            <w:rPr>
              <w:noProof/>
            </w:rPr>
            <w:t>6</w:t>
          </w:r>
          <w:r w:rsidR="004658E7">
            <w:fldChar w:fldCharType="end"/>
          </w:r>
        </w:p>
        <w:p w14:paraId="5B1F87F3" w14:textId="40A6DD8D" w:rsidR="00FA1719" w:rsidRDefault="00CB7F55">
          <w:pPr>
            <w:tabs>
              <w:tab w:pos="9360" w:val="right"/>
            </w:tabs>
            <w:spacing w:before="60" w:line="240" w:lineRule="auto"/>
            <w:ind w:left="720"/>
            <w:rPr>
              <w:color w:val="000000"/>
            </w:rPr>
          </w:pPr>
          <w:hyperlink w:anchor="_heading=h.zd5pddcre7iz">
            <w:r w:rsidR="004658E7">
              <w:rPr>
                <w:color w:val="000000"/>
              </w:rPr>
              <w:t>3.1.2 - Details</w:t>
            </w:r>
          </w:hyperlink>
          <w:r w:rsidR="004658E7">
            <w:rPr>
              <w:color w:val="000000"/>
            </w:rPr>
            <w:tab/>
          </w:r>
          <w:r w:rsidR="004658E7">
            <w:fldChar w:fldCharType="begin"/>
          </w:r>
          <w:r w:rsidR="004658E7">
            <w:instrText xml:space="preserve"> PAGEREF _heading=h.zd5pddcre7iz \h </w:instrText>
          </w:r>
          <w:r w:rsidR="004658E7">
            <w:fldChar w:fldCharType="separate"/>
          </w:r>
          <w:r w:rsidR="00FE5445">
            <w:rPr>
              <w:noProof/>
            </w:rPr>
            <w:t>7</w:t>
          </w:r>
          <w:r w:rsidR="004658E7">
            <w:fldChar w:fldCharType="end"/>
          </w:r>
        </w:p>
        <w:p w14:paraId="63AF58B5" w14:textId="562CAA22" w:rsidR="00FA1719" w:rsidRDefault="00CB7F55">
          <w:pPr>
            <w:tabs>
              <w:tab w:pos="9360" w:val="right"/>
            </w:tabs>
            <w:spacing w:before="60" w:line="240" w:lineRule="auto"/>
            <w:ind w:left="360"/>
            <w:rPr>
              <w:color w:val="000000"/>
            </w:rPr>
          </w:pPr>
          <w:hyperlink w:anchor="_heading=h.fxphz7ix379m">
            <w:r w:rsidR="004658E7">
              <w:rPr>
                <w:color w:val="000000"/>
              </w:rPr>
              <w:t>3.2 - Significant Events</w:t>
            </w:r>
          </w:hyperlink>
          <w:r w:rsidR="004658E7">
            <w:rPr>
              <w:color w:val="000000"/>
            </w:rPr>
            <w:tab/>
          </w:r>
          <w:r w:rsidR="004658E7">
            <w:fldChar w:fldCharType="begin"/>
          </w:r>
          <w:r w:rsidR="004658E7">
            <w:instrText xml:space="preserve"> PAGEREF _heading=h.fxphz7ix379m \h </w:instrText>
          </w:r>
          <w:r w:rsidR="004658E7">
            <w:fldChar w:fldCharType="separate"/>
          </w:r>
          <w:r w:rsidR="00FE5445">
            <w:rPr>
              <w:noProof/>
            </w:rPr>
            <w:t>7</w:t>
          </w:r>
          <w:r w:rsidR="004658E7">
            <w:fldChar w:fldCharType="end"/>
          </w:r>
        </w:p>
        <w:p w14:paraId="58EAF304" w14:textId="15AACFDC" w:rsidR="00FA1719" w:rsidRDefault="00CB7F55">
          <w:pPr>
            <w:tabs>
              <w:tab w:pos="9360" w:val="right"/>
            </w:tabs>
            <w:spacing w:before="60" w:line="240" w:lineRule="auto"/>
            <w:ind w:left="360"/>
            <w:rPr>
              <w:color w:val="000000"/>
            </w:rPr>
          </w:pPr>
          <w:hyperlink w:anchor="_heading=h.yu5b99qf5s2m">
            <w:r w:rsidR="004658E7">
              <w:rPr>
                <w:color w:val="000000"/>
              </w:rPr>
              <w:t>3.3 - Anomaly Analysis</w:t>
            </w:r>
          </w:hyperlink>
          <w:r w:rsidR="004658E7">
            <w:rPr>
              <w:color w:val="000000"/>
            </w:rPr>
            <w:tab/>
          </w:r>
          <w:r w:rsidR="004658E7">
            <w:fldChar w:fldCharType="begin"/>
          </w:r>
          <w:r w:rsidR="004658E7">
            <w:instrText xml:space="preserve"> PAGEREF _heading=h.yu5b99qf5s2m \h </w:instrText>
          </w:r>
          <w:r w:rsidR="004658E7">
            <w:fldChar w:fldCharType="separate"/>
          </w:r>
          <w:r w:rsidR="00FE5445">
            <w:rPr>
              <w:noProof/>
            </w:rPr>
            <w:t>7</w:t>
          </w:r>
          <w:r w:rsidR="004658E7">
            <w:fldChar w:fldCharType="end"/>
          </w:r>
        </w:p>
        <w:p w14:paraId="4879C36F" w14:textId="5340C6FD" w:rsidR="00FA1719" w:rsidRDefault="00CB7F55">
          <w:pPr>
            <w:tabs>
              <w:tab w:pos="9360" w:val="right"/>
            </w:tabs>
            <w:spacing w:before="200" w:line="240" w:lineRule="auto"/>
            <w:rPr>
              <w:b/>
              <w:color w:val="000000"/>
            </w:rPr>
          </w:pPr>
          <w:hyperlink w:anchor="_heading=h.26in1rg">
            <w:r w:rsidR="004658E7">
              <w:rPr>
                <w:b/>
                <w:color w:val="000000"/>
              </w:rPr>
              <w:t>4 - Camera Footage</w:t>
            </w:r>
          </w:hyperlink>
          <w:r w:rsidR="004658E7">
            <w:rPr>
              <w:b/>
              <w:color w:val="000000"/>
            </w:rPr>
            <w:tab/>
          </w:r>
          <w:r w:rsidR="004658E7">
            <w:fldChar w:fldCharType="begin"/>
          </w:r>
          <w:r w:rsidR="004658E7">
            <w:instrText xml:space="preserve"> PAGEREF _heading=h.26in1rg \h </w:instrText>
          </w:r>
          <w:r w:rsidR="004658E7">
            <w:fldChar w:fldCharType="separate"/>
          </w:r>
          <w:r w:rsidR="00FE5445">
            <w:rPr>
              <w:noProof/>
            </w:rPr>
            <w:t>7</w:t>
          </w:r>
          <w:r w:rsidR="004658E7">
            <w:fldChar w:fldCharType="end"/>
          </w:r>
        </w:p>
        <w:p w14:paraId="024B5125" w14:textId="73199BF1" w:rsidR="00FA1719" w:rsidRDefault="00CB7F55">
          <w:pPr>
            <w:tabs>
              <w:tab w:pos="9360" w:val="right"/>
            </w:tabs>
            <w:spacing w:before="60" w:line="240" w:lineRule="auto"/>
            <w:ind w:left="360"/>
            <w:rPr>
              <w:color w:val="000000"/>
            </w:rPr>
          </w:pPr>
          <w:hyperlink w:anchor="_heading=h.lnxbz9">
            <w:r w:rsidR="004658E7">
              <w:rPr>
                <w:color w:val="000000"/>
              </w:rPr>
              <w:t>2.1 - Camera Footage Summary</w:t>
            </w:r>
          </w:hyperlink>
          <w:r w:rsidR="004658E7">
            <w:rPr>
              <w:color w:val="000000"/>
            </w:rPr>
            <w:tab/>
          </w:r>
          <w:r w:rsidR="004658E7">
            <w:fldChar w:fldCharType="begin"/>
          </w:r>
          <w:r w:rsidR="004658E7">
            <w:instrText xml:space="preserve"> PAGEREF _heading=h.lnxbz9 \h </w:instrText>
          </w:r>
          <w:r w:rsidR="004658E7">
            <w:fldChar w:fldCharType="separate"/>
          </w:r>
          <w:r w:rsidR="00FE5445">
            <w:rPr>
              <w:noProof/>
            </w:rPr>
            <w:t>7</w:t>
          </w:r>
          <w:r w:rsidR="004658E7">
            <w:fldChar w:fldCharType="end"/>
          </w:r>
        </w:p>
        <w:p w14:paraId="1E74A76C" w14:textId="2E35A3C3" w:rsidR="00FA1719" w:rsidRDefault="00CB7F55">
          <w:pPr>
            <w:tabs>
              <w:tab w:pos="9360" w:val="right"/>
            </w:tabs>
            <w:spacing w:before="60" w:line="240" w:lineRule="auto"/>
            <w:ind w:left="360"/>
            <w:rPr>
              <w:color w:val="000000"/>
            </w:rPr>
          </w:pPr>
          <w:hyperlink w:anchor="_heading=h.35nkun2">
            <w:r w:rsidR="004658E7">
              <w:rPr>
                <w:color w:val="000000"/>
              </w:rPr>
              <w:t>2.2 - Significant Events</w:t>
            </w:r>
          </w:hyperlink>
          <w:r w:rsidR="004658E7">
            <w:rPr>
              <w:color w:val="000000"/>
            </w:rPr>
            <w:tab/>
          </w:r>
          <w:r w:rsidR="004658E7">
            <w:fldChar w:fldCharType="begin"/>
          </w:r>
          <w:r w:rsidR="004658E7">
            <w:instrText xml:space="preserve"> PAGEREF _heading=h.35nkun2 \h </w:instrText>
          </w:r>
          <w:r w:rsidR="004658E7">
            <w:fldChar w:fldCharType="separate"/>
          </w:r>
          <w:r w:rsidR="00FE5445">
            <w:rPr>
              <w:noProof/>
            </w:rPr>
            <w:t>7</w:t>
          </w:r>
          <w:r w:rsidR="004658E7">
            <w:fldChar w:fldCharType="end"/>
          </w:r>
        </w:p>
        <w:p w14:paraId="7C47AFCD" w14:textId="366A0B91" w:rsidR="00FA1719" w:rsidRDefault="00CB7F55">
          <w:pPr>
            <w:tabs>
              <w:tab w:pos="9360" w:val="right"/>
            </w:tabs>
            <w:spacing w:before="200" w:line="240" w:lineRule="auto"/>
            <w:rPr>
              <w:b/>
              <w:color w:val="000000"/>
            </w:rPr>
          </w:pPr>
          <w:hyperlink w:anchor="_heading=h.2bn6wsx">
            <w:r w:rsidR="004658E7">
              <w:rPr>
                <w:b/>
                <w:color w:val="000000"/>
              </w:rPr>
              <w:t>5 - Conclusion</w:t>
            </w:r>
          </w:hyperlink>
          <w:r w:rsidR="004658E7">
            <w:rPr>
              <w:b/>
              <w:color w:val="000000"/>
            </w:rPr>
            <w:tab/>
          </w:r>
          <w:r w:rsidR="004658E7">
            <w:fldChar w:fldCharType="begin"/>
          </w:r>
          <w:r w:rsidR="004658E7">
            <w:instrText xml:space="preserve"> PAGEREF _heading=h.2bn6wsx \h </w:instrText>
          </w:r>
          <w:r w:rsidR="004658E7">
            <w:fldChar w:fldCharType="separate"/>
          </w:r>
          <w:r w:rsidR="00FE5445">
            <w:rPr>
              <w:noProof/>
            </w:rPr>
            <w:t>7</w:t>
          </w:r>
          <w:r w:rsidR="004658E7">
            <w:fldChar w:fldCharType="end"/>
          </w:r>
        </w:p>
        <w:p w14:paraId="65304CF2" w14:textId="4D80895D" w:rsidR="00FA1719" w:rsidRDefault="00CB7F55">
          <w:pPr>
            <w:tabs>
              <w:tab w:pos="9360" w:val="right"/>
            </w:tabs>
            <w:spacing w:before="60" w:line="240" w:lineRule="auto"/>
            <w:ind w:left="360"/>
            <w:rPr>
              <w:color w:val="000000"/>
            </w:rPr>
          </w:pPr>
          <w:hyperlink w:anchor="_heading=h.qsh70q">
            <w:r w:rsidR="004658E7">
              <w:rPr>
                <w:color w:val="000000"/>
              </w:rPr>
              <w:t>5.1 - Significant Events</w:t>
            </w:r>
          </w:hyperlink>
          <w:r w:rsidR="004658E7">
            <w:rPr>
              <w:color w:val="000000"/>
            </w:rPr>
            <w:tab/>
          </w:r>
          <w:r w:rsidR="004658E7">
            <w:fldChar w:fldCharType="begin"/>
          </w:r>
          <w:r w:rsidR="004658E7">
            <w:instrText xml:space="preserve"> PAGEREF _heading=h.qsh70q \h </w:instrText>
          </w:r>
          <w:r w:rsidR="004658E7">
            <w:fldChar w:fldCharType="separate"/>
          </w:r>
          <w:r w:rsidR="00FE5445">
            <w:rPr>
              <w:noProof/>
            </w:rPr>
            <w:t>7</w:t>
          </w:r>
          <w:r w:rsidR="004658E7">
            <w:fldChar w:fldCharType="end"/>
          </w:r>
        </w:p>
        <w:p w14:paraId="0904DB53" w14:textId="62C68D4E" w:rsidR="00FA1719" w:rsidRDefault="00CB7F55">
          <w:pPr>
            <w:tabs>
              <w:tab w:pos="9360" w:val="right"/>
            </w:tabs>
            <w:spacing w:before="60" w:line="240" w:lineRule="auto"/>
            <w:ind w:left="360"/>
            <w:rPr>
              <w:color w:val="000000"/>
            </w:rPr>
          </w:pPr>
          <w:hyperlink w:anchor="_heading=h.3as4poj">
            <w:r w:rsidR="004658E7">
              <w:rPr>
                <w:color w:val="000000"/>
              </w:rPr>
              <w:t>5.2 - Lessons Learned</w:t>
            </w:r>
          </w:hyperlink>
          <w:r w:rsidR="004658E7">
            <w:rPr>
              <w:color w:val="000000"/>
            </w:rPr>
            <w:tab/>
          </w:r>
          <w:r w:rsidR="004658E7">
            <w:fldChar w:fldCharType="begin"/>
          </w:r>
          <w:r w:rsidR="004658E7">
            <w:instrText xml:space="preserve"> PAGEREF _heading=h.3as4poj \h </w:instrText>
          </w:r>
          <w:r w:rsidR="004658E7">
            <w:fldChar w:fldCharType="separate"/>
          </w:r>
          <w:r w:rsidR="00FE5445">
            <w:rPr>
              <w:noProof/>
            </w:rPr>
            <w:t>7</w:t>
          </w:r>
          <w:r w:rsidR="004658E7">
            <w:fldChar w:fldCharType="end"/>
          </w:r>
        </w:p>
        <w:p w14:paraId="1A5EB8DA" w14:textId="719F22AD" w:rsidR="00FA1719" w:rsidRDefault="00CB7F55">
          <w:pPr>
            <w:tabs>
              <w:tab w:pos="9360" w:val="right"/>
            </w:tabs>
            <w:spacing w:after="80" w:before="60" w:line="240" w:lineRule="auto"/>
            <w:ind w:left="360"/>
            <w:rPr>
              <w:color w:val="000000"/>
            </w:rPr>
          </w:pPr>
          <w:hyperlink w:anchor="_heading=h.1pxezwc">
            <w:r w:rsidR="004658E7">
              <w:rPr>
                <w:color w:val="000000"/>
              </w:rPr>
              <w:t>5.3 - Mission Summary</w:t>
            </w:r>
          </w:hyperlink>
          <w:r w:rsidR="004658E7">
            <w:rPr>
              <w:color w:val="000000"/>
            </w:rPr>
            <w:tab/>
          </w:r>
          <w:r w:rsidR="004658E7">
            <w:fldChar w:fldCharType="begin"/>
          </w:r>
          <w:r w:rsidR="004658E7">
            <w:instrText xml:space="preserve"> PAGEREF _heading=h.1pxezwc \h </w:instrText>
          </w:r>
          <w:r w:rsidR="004658E7">
            <w:fldChar w:fldCharType="separate"/>
          </w:r>
          <w:r w:rsidR="00FE5445">
            <w:rPr>
              <w:noProof/>
            </w:rPr>
            <w:t>7</w:t>
          </w:r>
          <w:r w:rsidR="004658E7">
            <w:fldChar w:fldCharType="end"/>
          </w:r>
          <w:r w:rsidR="004658E7">
            <w:fldChar w:fldCharType="end"/>
          </w:r>
        </w:p>
      </w:sdtContent>
    </w:sdt>
    <w:p w14:paraId="3EE6316D" w14:textId="77777777" w:rsidR="00FA1719" w:rsidRDefault="00FA1719"/>
    <w:p w14:paraId="2002FF36" w14:textId="77777777" w:rsidR="00FA1719" w:rsidRDefault="004658E7">
      <w:pPr>
        <w:pStyle w:val="Heading1"/>
      </w:pPr>
      <w:bookmarkStart w:colFirst="0" w:colLast="0" w:id="4" w:name="_heading=h.2et92p0"/>
      <w:bookmarkEnd w:id="4"/>
      <w:r>
        <w:br w:type="page"/>
      </w:r>
    </w:p>
    <w:p w14:paraId="2E058193" w14:textId="77777777" w:rsidR="00FA1719" w:rsidRDefault="004658E7">
      <w:pPr>
        <w:pStyle w:val="Heading1"/>
      </w:pPr>
      <w:bookmarkStart w:colFirst="0" w:colLast="0" w:id="5" w:name="_heading=h.tyjcwt"/>
      <w:bookmarkEnd w:id="5"/>
      <w:r>
        <w:lastRenderedPageBreak/>
        <w:t>1 - Flight</w:t>
      </w:r>
    </w:p>
    <w:p w14:paraId="2448BEC5" w14:textId="77777777" w:rsidR="00FA1719" w:rsidRDefault="004658E7">
      <w:pPr>
        <w:pStyle w:val="Heading2"/>
      </w:pPr>
      <w:bookmarkStart w:colFirst="0" w:colLast="0" w:id="6" w:name="_heading=h.3dy6vkm"/>
      <w:bookmarkEnd w:id="6"/>
      <w:r>
        <w:t>1.1 - Flight Summary</w:t>
      </w:r>
    </w:p>
    <w:p w14:paraId="15CB414B" w14:textId="77777777" w:rsidR="00FA1719" w:rsidRDefault="004658E7">
      <w:proofErr w:type="spellStart"/>
      <w:r>
        <w:rPr>
          <w:highlight w:val="green"/>
        </w:rPr>
        <w:t>BalloonSat</w:t>
      </w:r>
      <w:proofErr w:type="spellEnd"/>
      <w:r>
        <w:rPr>
          <w:highlight w:val="green"/>
        </w:rPr>
        <w:t xml:space="preserve"> &lt;##&gt;</w:t>
      </w:r>
      <w:r>
        <w:t xml:space="preserve"> was a </w:t>
      </w:r>
      <w:r>
        <w:rPr>
          <w:highlight w:val="green"/>
        </w:rPr>
        <w:t xml:space="preserve">&lt;test flight / full mission flight / ground test / </w:t>
      </w:r>
      <w:proofErr w:type="spellStart"/>
      <w:r>
        <w:rPr>
          <w:highlight w:val="green"/>
        </w:rPr>
        <w:t>etc</w:t>
      </w:r>
      <w:proofErr w:type="spellEnd"/>
      <w:r>
        <w:rPr>
          <w:highlight w:val="green"/>
        </w:rPr>
        <w:t xml:space="preserve">&gt; </w:t>
      </w:r>
      <w:r>
        <w:t xml:space="preserve">of </w:t>
      </w:r>
      <w:r>
        <w:rPr>
          <w:highlight w:val="green"/>
        </w:rPr>
        <w:t xml:space="preserve">&lt;all HELEN payloads / a full balloon train / all Radiation Detection Payloads / </w:t>
      </w:r>
      <w:proofErr w:type="spellStart"/>
      <w:r>
        <w:rPr>
          <w:highlight w:val="green"/>
        </w:rPr>
        <w:t>etc</w:t>
      </w:r>
      <w:proofErr w:type="spellEnd"/>
      <w:r>
        <w:rPr>
          <w:highlight w:val="green"/>
        </w:rPr>
        <w:t>&gt;</w:t>
      </w:r>
      <w:r>
        <w:t xml:space="preserve"> performed on </w:t>
      </w:r>
      <w:r>
        <w:rPr>
          <w:highlight w:val="yellow"/>
        </w:rPr>
        <w:t>&lt;date&gt;</w:t>
      </w:r>
      <w:r>
        <w:t xml:space="preserve">.  The objective of this mission was to </w:t>
      </w:r>
      <w:r>
        <w:rPr>
          <w:highlight w:val="green"/>
        </w:rPr>
        <w:t xml:space="preserve">&lt;test / gather scientific measurements / </w:t>
      </w:r>
      <w:proofErr w:type="spellStart"/>
      <w:r>
        <w:rPr>
          <w:highlight w:val="green"/>
        </w:rPr>
        <w:t>etc</w:t>
      </w:r>
      <w:proofErr w:type="spellEnd"/>
      <w:r>
        <w:rPr>
          <w:highlight w:val="green"/>
        </w:rPr>
        <w:t>&gt;</w:t>
      </w:r>
      <w:r>
        <w:t xml:space="preserve"> in </w:t>
      </w:r>
      <w:r>
        <w:rPr>
          <w:highlight w:val="green"/>
        </w:rPr>
        <w:t>&lt;environment&gt;</w:t>
      </w:r>
      <w:r>
        <w:t xml:space="preserve">. The mission lasted </w:t>
      </w:r>
      <w:r>
        <w:rPr>
          <w:highlight w:val="green"/>
        </w:rPr>
        <w:t>&lt;duration&gt;</w:t>
      </w:r>
      <w:r>
        <w:t xml:space="preserve"> and recorded </w:t>
      </w:r>
      <w:r>
        <w:rPr>
          <w:highlight w:val="green"/>
        </w:rPr>
        <w:t>&lt;data highlights&gt;</w:t>
      </w:r>
      <w:r>
        <w:t xml:space="preserve">. </w:t>
      </w:r>
      <w:r>
        <w:rPr>
          <w:highlight w:val="green"/>
        </w:rPr>
        <w:t>&lt;Describe anomalies / All payloads performed nominally&gt;</w:t>
      </w:r>
      <w:r>
        <w:t xml:space="preserve">. </w:t>
      </w:r>
      <w:r>
        <w:rPr>
          <w:highlight w:val="green"/>
        </w:rPr>
        <w:t>Report recovery status</w:t>
      </w:r>
      <w:r>
        <w:t>.</w:t>
      </w:r>
    </w:p>
    <w:p w14:paraId="319496CA" w14:textId="77777777" w:rsidR="00FA1719" w:rsidRDefault="004658E7">
      <w:pPr>
        <w:pStyle w:val="Heading2"/>
      </w:pPr>
      <w:bookmarkStart w:colFirst="0" w:colLast="0" w:id="7" w:name="_heading=h.1t3h5sf"/>
      <w:bookmarkEnd w:id="7"/>
      <w:r>
        <w:t>1.2 - Pre-Flight Conditions</w:t>
      </w:r>
    </w:p>
    <w:p w14:paraId="2C69943B" w14:textId="77777777" w:rsidR="00FA1719" w:rsidRDefault="004658E7">
      <w:pPr>
        <w:rPr>
          <w:highlight w:val="green"/>
        </w:rPr>
      </w:pPr>
      <w:r>
        <w:rPr>
          <w:highlight w:val="green"/>
        </w:rPr>
        <w:t>&lt;Timeline&gt;</w:t>
      </w:r>
    </w:p>
    <w:p w14:paraId="696874E5" w14:textId="77777777" w:rsidR="00FA1719" w:rsidRDefault="004658E7">
      <w:pPr>
        <w:pStyle w:val="Heading2"/>
      </w:pPr>
      <w:bookmarkStart w:colFirst="0" w:colLast="0" w:id="8" w:name="_heading=h.4d34og8"/>
      <w:bookmarkEnd w:id="8"/>
      <w:r>
        <w:t>1.3 - Flight Crew</w:t>
      </w:r>
    </w:p>
    <w:p w14:paraId="675970BF" w14:textId="77777777" w:rsidR="00FA1719" w:rsidRDefault="004658E7">
      <w:pPr>
        <w:jc w:val="center"/>
        <w:rPr>
          <w:b/>
        </w:rPr>
      </w:pPr>
      <w:r>
        <w:rPr>
          <w:b/>
        </w:rPr>
        <w:t>Table 1: Flight crew names and roles</w:t>
      </w:r>
    </w:p>
    <w:tbl>
      <w:tblPr>
        <w:tblStyle w:val="ae"/>
        <w:tblW w:type="dxa" w:w="9360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firstColumn="0" w:firstRow="0" w:lastColumn="0" w:lastRow="0" w:noHBand="1" w:noVBand="1" w:val="0600"/>
      </w:tblPr>
      <w:tblGrid>
        <w:gridCol w:w="2340"/>
        <w:gridCol w:w="2340"/>
        <w:gridCol w:w="2340"/>
        <w:gridCol w:w="2340"/>
      </w:tblGrid>
      <w:tr w14:paraId="128C055A" w14:textId="77777777" w:rsidR="00FA1719">
        <w:trPr>
          <w:trHeight w:val="420"/>
        </w:trPr>
        <w:tc>
          <w:tcPr>
            <w:tcW w:type="dxa" w:w="2340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6D473D61" w14:textId="77777777" w:rsidR="00FA1719" w:rsidRDefault="00FA1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type="dxa" w:w="2340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610AA4F4" w14:textId="77777777" w:rsidR="00FA1719" w:rsidRDefault="004658E7">
            <w:pPr>
              <w:widowControl w:val="0"/>
              <w:spacing w:line="240" w:lineRule="auto"/>
              <w:jc w:val="center"/>
            </w:pPr>
            <w:r>
              <w:t>Red</w:t>
            </w:r>
          </w:p>
        </w:tc>
        <w:tc>
          <w:tcPr>
            <w:tcW w:type="dxa" w:w="2340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70670213" w14:textId="77777777" w:rsidR="00FA1719" w:rsidRDefault="00465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Green</w:t>
            </w:r>
          </w:p>
        </w:tc>
        <w:tc>
          <w:tcPr>
            <w:tcW w:type="dxa" w:w="2340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3AC78026" w14:textId="77777777" w:rsidR="00FA1719" w:rsidRDefault="00465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Blue</w:t>
            </w:r>
          </w:p>
        </w:tc>
      </w:tr>
      <w:tr w14:paraId="5BF70CCA" w14:textId="77777777" w:rsidR="00FA1719">
        <w:trPr>
          <w:trHeight w:val="420"/>
        </w:trPr>
        <w:tc>
          <w:tcPr>
            <w:tcW w:type="dxa" w:w="2340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20B6157B" w14:textId="77777777" w:rsidR="00FA1719" w:rsidRDefault="00465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Flight Lead</w:t>
            </w:r>
          </w:p>
        </w:tc>
        <w:tc>
          <w:tcPr>
            <w:tcW w:type="dxa" w:w="7020"/>
            <w:gridSpan w:val="3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0462C39D" w14:textId="77777777" w:rsidR="00FA1719" w:rsidRDefault="004658E7">
            <w:pPr>
              <w:widowControl w:val="0"/>
              <w:spacing w:line="240" w:lineRule="auto"/>
              <w:jc w:val="center"/>
            </w:pPr>
            <w:r>
              <w:rPr>
                <w:highlight w:val="green"/>
              </w:rPr>
              <w:t>&lt;Flight Lead&gt;</w:t>
            </w:r>
          </w:p>
        </w:tc>
      </w:tr>
      <w:tr w14:paraId="4AD5C81F" w14:textId="77777777" w:rsidR="00FA1719">
        <w:trPr>
          <w:trHeight w:val="420"/>
        </w:trPr>
        <w:tc>
          <w:tcPr>
            <w:tcW w:type="dxa" w:w="2340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2FB28869" w14:textId="77777777" w:rsidR="00FA1719" w:rsidRDefault="00465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Station Leads</w:t>
            </w:r>
          </w:p>
        </w:tc>
        <w:tc>
          <w:tcPr>
            <w:tcW w:type="dxa" w:w="2340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6F27F49D" w14:textId="77777777" w:rsidR="00FA1719" w:rsidRDefault="00465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&lt;Red Station Lead&gt;</w:t>
            </w:r>
          </w:p>
        </w:tc>
        <w:tc>
          <w:tcPr>
            <w:tcW w:type="dxa" w:w="2340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6AE02E62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&lt;Green Station Lead&gt;</w:t>
            </w:r>
          </w:p>
        </w:tc>
        <w:tc>
          <w:tcPr>
            <w:tcW w:type="dxa" w:w="2340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35604F7A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&lt;Blue Station Lead&gt;</w:t>
            </w:r>
          </w:p>
        </w:tc>
      </w:tr>
      <w:tr w14:paraId="4338EE3E" w14:textId="77777777" w:rsidR="00FA1719">
        <w:tc>
          <w:tcPr>
            <w:tcW w:type="dxa" w:w="2340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066B2E13" w14:textId="77777777" w:rsidR="00FA1719" w:rsidRDefault="00465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Fill Leads</w:t>
            </w:r>
          </w:p>
        </w:tc>
        <w:tc>
          <w:tcPr>
            <w:tcW w:type="dxa" w:w="2340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58D33617" w14:textId="77777777" w:rsidR="00FA1719" w:rsidRDefault="00465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&lt;Red Fill Lead&gt;</w:t>
            </w:r>
          </w:p>
        </w:tc>
        <w:tc>
          <w:tcPr>
            <w:tcW w:type="dxa" w:w="2340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39CEEA1F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&lt;Green Fill Lead&gt;</w:t>
            </w:r>
          </w:p>
        </w:tc>
        <w:tc>
          <w:tcPr>
            <w:tcW w:type="dxa" w:w="2340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51F871F7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&lt;Blue Fill Lead&gt;</w:t>
            </w:r>
          </w:p>
        </w:tc>
      </w:tr>
      <w:tr w14:paraId="1EABF885" w14:textId="77777777" w:rsidR="00FA1719">
        <w:tc>
          <w:tcPr>
            <w:tcW w:type="dxa" w:w="2340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7A188E5F" w14:textId="77777777" w:rsidR="00FA1719" w:rsidRDefault="00465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Line Leads</w:t>
            </w:r>
          </w:p>
        </w:tc>
        <w:tc>
          <w:tcPr>
            <w:tcW w:type="dxa" w:w="2340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1B1AC827" w14:textId="77777777" w:rsidR="00FA1719" w:rsidRDefault="00465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&lt;Red Line Lead&gt;</w:t>
            </w:r>
          </w:p>
        </w:tc>
        <w:tc>
          <w:tcPr>
            <w:tcW w:type="dxa" w:w="2340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6D7D3A89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&lt;Green Line Lead&gt;</w:t>
            </w:r>
          </w:p>
        </w:tc>
        <w:tc>
          <w:tcPr>
            <w:tcW w:type="dxa" w:w="2340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783B86B6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&lt;Blue Line Lead&gt;</w:t>
            </w:r>
          </w:p>
        </w:tc>
      </w:tr>
      <w:tr w14:paraId="48B4D70C" w14:textId="77777777" w:rsidR="00FA1719">
        <w:tc>
          <w:tcPr>
            <w:tcW w:type="dxa" w:w="2340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4669B84B" w14:textId="77777777" w:rsidR="00FA1719" w:rsidRDefault="00465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RDP Operators</w:t>
            </w:r>
          </w:p>
        </w:tc>
        <w:tc>
          <w:tcPr>
            <w:tcW w:type="dxa" w:w="2340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60CFF501" w14:textId="77777777" w:rsidR="00FA1719" w:rsidRDefault="00465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&lt;Red RDP Operator&gt;</w:t>
            </w:r>
          </w:p>
        </w:tc>
        <w:tc>
          <w:tcPr>
            <w:tcW w:type="dxa" w:w="2340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24F70673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&lt;Green RDP Operator&gt;</w:t>
            </w:r>
          </w:p>
        </w:tc>
        <w:tc>
          <w:tcPr>
            <w:tcW w:type="dxa" w:w="2340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33BF3083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&lt;Blue RDP Operator&gt;</w:t>
            </w:r>
          </w:p>
        </w:tc>
      </w:tr>
      <w:tr w14:paraId="0FDB9B4B" w14:textId="77777777" w:rsidR="00FA1719">
        <w:tc>
          <w:tcPr>
            <w:tcW w:type="dxa" w:w="2340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5CAACFCF" w14:textId="77777777" w:rsidR="00FA1719" w:rsidRDefault="00465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EFM Operators</w:t>
            </w:r>
          </w:p>
        </w:tc>
        <w:tc>
          <w:tcPr>
            <w:tcW w:type="dxa" w:w="2340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1FF319FC" w14:textId="77777777" w:rsidR="00FA1719" w:rsidRDefault="00465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&lt;Red EFM Operator&gt;</w:t>
            </w:r>
          </w:p>
        </w:tc>
        <w:tc>
          <w:tcPr>
            <w:tcW w:type="dxa" w:w="2340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4C388D98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&lt;Green EFM Operator&gt;</w:t>
            </w:r>
          </w:p>
        </w:tc>
        <w:tc>
          <w:tcPr>
            <w:tcW w:type="dxa" w:w="2340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309CF123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&lt;Blue EFM Operator&gt;</w:t>
            </w:r>
          </w:p>
        </w:tc>
      </w:tr>
      <w:tr w14:paraId="2F12B349" w14:textId="77777777" w:rsidR="00FA1719">
        <w:tc>
          <w:tcPr>
            <w:tcW w:type="dxa" w:w="2340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76E13BF9" w14:textId="77777777" w:rsidR="00FA1719" w:rsidRDefault="00465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Balloon Wranglers</w:t>
            </w:r>
          </w:p>
        </w:tc>
        <w:tc>
          <w:tcPr>
            <w:tcW w:type="dxa" w:w="2340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39C6B459" w14:textId="77777777" w:rsidR="00FA1719" w:rsidRDefault="00465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&lt;Red Balloon Wranglers&gt;</w:t>
            </w:r>
          </w:p>
        </w:tc>
        <w:tc>
          <w:tcPr>
            <w:tcW w:type="dxa" w:w="2340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17017B99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&lt;Green Balloon Wranglers&gt;</w:t>
            </w:r>
          </w:p>
        </w:tc>
        <w:tc>
          <w:tcPr>
            <w:tcW w:type="dxa" w:w="2340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2EEF5814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&lt;Blue Balloon Wranglers&gt;</w:t>
            </w:r>
          </w:p>
        </w:tc>
      </w:tr>
    </w:tbl>
    <w:p w14:paraId="7B74BDF3" w14:textId="77777777" w:rsidR="00FA1719" w:rsidRDefault="00FA1719"/>
    <w:p w14:paraId="327F608A" w14:textId="77777777" w:rsidR="003C3732" w:rsidRDefault="003C3732">
      <w:pPr>
        <w:rPr>
          <w:highlight w:val="green"/>
        </w:rPr>
      </w:pPr>
      <w:drawing>
        <wp:inline distB="0" distL="0" distR="0" distT="0">
          <wp:extent cx="5334000" cy="4000500"/>
          <wp:effectExtent b="0" l="0" r="0" t="0"/>
          <wp:docPr id="20" name="untitled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untitled.png"/>
                  <pic:cNvPicPr preferRelativeResize="0"/>
                </pic:nvPicPr>
                <pic:blipFill>
                  <a:blip r:embed="Image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0" cy="400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14:paraId="48A80997" w14:textId="249CE80F" w:rsidR="00FA1719" w:rsidRDefault="004658E7">
      <w:pPr>
        <w:rPr>
          <w:highlight w:val="green"/>
        </w:rPr>
      </w:pPr>
      <w:r>
        <w:rPr>
          <w:highlight w:val="green"/>
        </w:rPr>
        <w:t>&lt;Team photo if available&gt;</w:t>
      </w:r>
    </w:p>
    <w:p w14:paraId="7184B880" w14:textId="77777777" w:rsidR="00FA1719" w:rsidRDefault="004658E7">
      <w:pPr>
        <w:pStyle w:val="Heading2"/>
      </w:pPr>
      <w:bookmarkStart w:colFirst="0" w:colLast="0" w:id="9" w:name="_heading=h.dtbahhpl8b2d"/>
      <w:bookmarkEnd w:id="9"/>
      <w:r>
        <w:t>1.4 - Launch Operations Parameters</w:t>
      </w:r>
    </w:p>
    <w:tbl>
      <w:tblPr>
        <w:tblStyle w:val="af"/>
        <w:tblW w:type="dxa" w:w="9360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firstColumn="0" w:firstRow="0" w:lastColumn="0" w:lastRow="0" w:noHBand="1" w:noVBand="1" w:val="0600"/>
      </w:tblPr>
      <w:tblGrid>
        <w:gridCol w:w="1872"/>
        <w:gridCol w:w="1872"/>
        <w:gridCol w:w="1872"/>
        <w:gridCol w:w="1872"/>
        <w:gridCol w:w="1872"/>
      </w:tblGrid>
      <w:tr w14:paraId="727E0089" w14:textId="77777777" w:rsidR="00FA1719">
        <w:trPr>
          <w:trHeight w:val="420"/>
        </w:trPr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0BA6EDC1" w14:textId="77777777" w:rsidR="00FA1719" w:rsidRDefault="00FA1719">
            <w:pPr>
              <w:widowControl w:val="0"/>
              <w:spacing w:line="240" w:lineRule="auto"/>
              <w:jc w:val="center"/>
            </w:pPr>
          </w:p>
        </w:tc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1DFBC448" w14:textId="77777777" w:rsidR="00FA1719" w:rsidRDefault="004658E7">
            <w:pPr>
              <w:widowControl w:val="0"/>
              <w:spacing w:line="240" w:lineRule="auto"/>
              <w:jc w:val="center"/>
            </w:pPr>
            <w:r>
              <w:t>Red</w:t>
            </w:r>
          </w:p>
        </w:tc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5EA5B65A" w14:textId="77777777" w:rsidR="00FA1719" w:rsidRDefault="004658E7">
            <w:pPr>
              <w:widowControl w:val="0"/>
              <w:spacing w:line="240" w:lineRule="auto"/>
              <w:jc w:val="center"/>
            </w:pPr>
            <w:r>
              <w:t>Green</w:t>
            </w:r>
          </w:p>
        </w:tc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16517D61" w14:textId="77777777" w:rsidR="00FA1719" w:rsidRDefault="004658E7">
            <w:pPr>
              <w:widowControl w:val="0"/>
              <w:spacing w:line="240" w:lineRule="auto"/>
              <w:jc w:val="center"/>
            </w:pPr>
            <w:r>
              <w:t>Yellow</w:t>
            </w:r>
          </w:p>
        </w:tc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4F43AE2E" w14:textId="77777777" w:rsidR="00FA1719" w:rsidRDefault="004658E7">
            <w:pPr>
              <w:widowControl w:val="0"/>
              <w:spacing w:line="240" w:lineRule="auto"/>
              <w:jc w:val="center"/>
            </w:pPr>
            <w:r>
              <w:t>Blue</w:t>
            </w:r>
          </w:p>
        </w:tc>
      </w:tr>
      <w:tr w14:paraId="26E758FA" w14:textId="77777777" w:rsidR="00FA1719">
        <w:trPr>
          <w:trHeight w:val="420"/>
        </w:trPr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66E78233" w14:textId="77777777" w:rsidR="00FA1719" w:rsidRDefault="004658E7">
            <w:pPr>
              <w:widowControl w:val="0"/>
              <w:spacing w:line="240" w:lineRule="auto"/>
              <w:jc w:val="center"/>
            </w:pPr>
            <w:r>
              <w:t>Launch Locations - Name</w:t>
            </w:r>
          </w:p>
        </w:tc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5A7AD73C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&lt;Red Station&gt;</w:t>
            </w:r>
          </w:p>
        </w:tc>
        <w:tc>
          <w:tcPr>
            <w:tcW w:type="dxa" w:w="3744"/>
            <w:gridSpan w:val="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35A00A8A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&lt;Green Station&gt;</w:t>
            </w:r>
          </w:p>
        </w:tc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57C11FA1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&lt;Blue Station&gt;</w:t>
            </w:r>
          </w:p>
        </w:tc>
      </w:tr>
      <w:tr w14:paraId="10FABC32" w14:textId="77777777" w:rsidR="00FA1719">
        <w:trPr>
          <w:trHeight w:val="420"/>
        </w:trPr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144D4178" w14:textId="77777777" w:rsidR="00FA1719" w:rsidRDefault="004658E7">
            <w:pPr>
              <w:widowControl w:val="0"/>
              <w:spacing w:line="240" w:lineRule="auto"/>
              <w:jc w:val="center"/>
            </w:pPr>
            <w:r>
              <w:t>Launch Locations - Coordinates</w:t>
            </w:r>
          </w:p>
        </w:tc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72D5597B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&lt;Red Lat&gt;, &lt;Red Long&gt;</w:t>
            </w:r>
          </w:p>
        </w:tc>
        <w:tc>
          <w:tcPr>
            <w:tcW w:type="dxa" w:w="3744"/>
            <w:gridSpan w:val="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7DD6A90F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&lt;Green Lat</w:t>
            </w:r>
            <w:proofErr w:type="gramStart"/>
            <w:r>
              <w:rPr>
                <w:highlight w:val="yellow"/>
              </w:rPr>
              <w:t>&gt;,&lt;</w:t>
            </w:r>
            <w:proofErr w:type="gramEnd"/>
            <w:r>
              <w:rPr>
                <w:highlight w:val="yellow"/>
              </w:rPr>
              <w:t>Green Long&gt;</w:t>
            </w:r>
          </w:p>
        </w:tc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2F209B83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&lt;Blue Lat&gt;, &lt;Blue Long&gt;</w:t>
            </w:r>
          </w:p>
        </w:tc>
      </w:tr>
      <w:tr w14:paraId="15D5DFD9" w14:textId="77777777" w:rsidR="00FA1719"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7E128834" w14:textId="77777777" w:rsidR="00FA1719" w:rsidRDefault="004658E7">
            <w:pPr>
              <w:widowControl w:val="0"/>
              <w:spacing w:line="240" w:lineRule="auto"/>
              <w:jc w:val="center"/>
            </w:pPr>
            <w:r>
              <w:t>Launch Time</w:t>
            </w:r>
          </w:p>
        </w:tc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28001C04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&lt;Red Launch Time&gt;</w:t>
            </w:r>
          </w:p>
        </w:tc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273F994D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&lt;Green Launch Time&gt;</w:t>
            </w:r>
          </w:p>
        </w:tc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4DE8DC43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&lt;Yellow Launch Time&gt;</w:t>
            </w:r>
          </w:p>
        </w:tc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7956E681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&lt;Blue Launch Time&gt;</w:t>
            </w:r>
          </w:p>
        </w:tc>
      </w:tr>
      <w:tr w14:paraId="6D8CBE43" w14:textId="77777777" w:rsidR="00FA1719"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48F93A69" w14:textId="77777777" w:rsidR="00FA1719" w:rsidRDefault="004658E7">
            <w:pPr>
              <w:widowControl w:val="0"/>
              <w:spacing w:line="240" w:lineRule="auto"/>
              <w:jc w:val="center"/>
            </w:pPr>
            <w:r>
              <w:t>Landing Time</w:t>
            </w:r>
          </w:p>
        </w:tc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1C4298ED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&lt;Red Landing Time&gt;</w:t>
            </w:r>
          </w:p>
        </w:tc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41F17A37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&lt;Green Landing Time&gt;</w:t>
            </w:r>
          </w:p>
        </w:tc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67EA59B5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&lt;Yellow Landing Time&gt;</w:t>
            </w:r>
          </w:p>
        </w:tc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24806AC5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&lt;Blue Landing Time&gt;</w:t>
            </w:r>
          </w:p>
        </w:tc>
      </w:tr>
      <w:tr w14:paraId="5A5E5A54" w14:textId="77777777" w:rsidR="00FA1719"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4B6C011B" w14:textId="77777777" w:rsidR="00FA1719" w:rsidRDefault="004658E7">
            <w:pPr>
              <w:widowControl w:val="0"/>
              <w:spacing w:line="240" w:lineRule="auto"/>
              <w:jc w:val="center"/>
            </w:pPr>
            <w:r>
              <w:t>Landing Location - Description</w:t>
            </w:r>
          </w:p>
        </w:tc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097350E3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&lt;Red Landing Location&gt;</w:t>
            </w:r>
          </w:p>
        </w:tc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27F2D368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&lt;Green Landing Location&gt;</w:t>
            </w:r>
          </w:p>
        </w:tc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29A50670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&lt;Yellow Landing Location&gt;</w:t>
            </w:r>
          </w:p>
        </w:tc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3AF4BF5E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&lt;Blue Landing Location&gt;</w:t>
            </w:r>
          </w:p>
        </w:tc>
      </w:tr>
      <w:tr w14:paraId="6B6BFC55" w14:textId="77777777" w:rsidR="00FA1719"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70BC38E8" w14:textId="77777777" w:rsidR="00FA1719" w:rsidRDefault="004658E7">
            <w:pPr>
              <w:widowControl w:val="0"/>
              <w:spacing w:line="240" w:lineRule="auto"/>
              <w:jc w:val="center"/>
            </w:pPr>
            <w:r>
              <w:t>Landing Location - Coordinates</w:t>
            </w:r>
          </w:p>
        </w:tc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7FE007CD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&lt;Red Lat&gt;, &lt;Red Long&gt;</w:t>
            </w:r>
          </w:p>
        </w:tc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5098367D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&lt;Green Lat&gt;, &lt;Green Long&gt;</w:t>
            </w:r>
          </w:p>
        </w:tc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7A6F2C5A" w14:textId="77777777" w:rsidR="00FA1719" w:rsidRDefault="004658E7">
            <w:pPr>
              <w:widowControl w:val="0"/>
              <w:spacing w:line="240" w:lineRule="auto"/>
              <w:jc w:val="center"/>
            </w:pPr>
            <w:r>
              <w:rPr>
                <w:highlight w:val="yellow"/>
              </w:rPr>
              <w:t>&lt;Yellow Lat&gt;, &lt;Yellow Long&gt;</w:t>
            </w:r>
          </w:p>
        </w:tc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16057BD3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&lt;Blue Lat&gt;, &lt;Blue Long&gt;</w:t>
            </w:r>
          </w:p>
        </w:tc>
      </w:tr>
      <w:tr w14:paraId="14837932" w14:textId="77777777" w:rsidR="00FA1719"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28BC28F0" w14:textId="77777777" w:rsidR="00FA1719" w:rsidRDefault="004658E7">
            <w:pPr>
              <w:widowControl w:val="0"/>
              <w:spacing w:line="240" w:lineRule="auto"/>
              <w:jc w:val="center"/>
            </w:pPr>
            <w:r>
              <w:t>Balloon Neck Lift</w:t>
            </w:r>
          </w:p>
        </w:tc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557B53EE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&lt;Red Lift&gt;</w:t>
            </w:r>
          </w:p>
        </w:tc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774FBC02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&lt;Green Lift&gt;</w:t>
            </w:r>
          </w:p>
        </w:tc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48EC7DCE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&lt;Yellow Lift&gt;</w:t>
            </w:r>
          </w:p>
        </w:tc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33A32306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&lt;Blue Lift&gt;</w:t>
            </w:r>
          </w:p>
        </w:tc>
      </w:tr>
      <w:tr w14:paraId="40507C37" w14:textId="77777777" w:rsidR="00FA1719"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12CD28BE" w14:textId="77777777" w:rsidR="00FA1719" w:rsidRDefault="004658E7">
            <w:pPr>
              <w:widowControl w:val="0"/>
              <w:spacing w:line="240" w:lineRule="auto"/>
              <w:jc w:val="center"/>
            </w:pPr>
            <w:r>
              <w:t>Train Weight</w:t>
            </w:r>
          </w:p>
        </w:tc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63A0AFA1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&lt;Red Weight&gt;</w:t>
            </w:r>
          </w:p>
        </w:tc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267E8C94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&lt;Green Weight&gt;</w:t>
            </w:r>
          </w:p>
        </w:tc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5FE3E27B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&lt;Yellow Weight&gt;</w:t>
            </w:r>
          </w:p>
        </w:tc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447464EC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&lt;Blue Weight&gt;</w:t>
            </w:r>
          </w:p>
        </w:tc>
      </w:tr>
      <w:tr w14:paraId="6B1FA3D3" w14:textId="77777777" w:rsidR="00FA1719"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6ABA1295" w14:textId="77777777" w:rsidR="00FA1719" w:rsidRDefault="004658E7">
            <w:pPr>
              <w:widowControl w:val="0"/>
              <w:spacing w:line="240" w:lineRule="auto"/>
              <w:jc w:val="center"/>
            </w:pPr>
            <w:r>
              <w:t>Chute Size</w:t>
            </w:r>
          </w:p>
        </w:tc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7F67DEB4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&lt;Red Chute&gt;</w:t>
            </w:r>
          </w:p>
        </w:tc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4ED793E7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&lt;Green Chute&gt;</w:t>
            </w:r>
          </w:p>
        </w:tc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3F51F024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&lt;Yellow Chute&gt;</w:t>
            </w:r>
          </w:p>
        </w:tc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45766C25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&lt;Blue Chute&gt;</w:t>
            </w:r>
          </w:p>
        </w:tc>
      </w:tr>
      <w:tr w14:paraId="581DCD87" w14:textId="77777777" w:rsidR="00FA1719"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37DCD46F" w14:textId="77777777" w:rsidR="00FA1719" w:rsidRDefault="004658E7">
            <w:pPr>
              <w:widowControl w:val="0"/>
              <w:spacing w:line="240" w:lineRule="auto"/>
              <w:jc w:val="center"/>
            </w:pPr>
            <w:r>
              <w:t>Balloon</w:t>
            </w:r>
          </w:p>
        </w:tc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2DCE66B0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&lt;Red Balloon&gt;</w:t>
            </w:r>
          </w:p>
        </w:tc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624648E6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&lt;Green Balloon&gt;</w:t>
            </w:r>
          </w:p>
        </w:tc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3D678D07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&lt;Yellow Balloon&gt;</w:t>
            </w:r>
          </w:p>
        </w:tc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489A077B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>&lt;Blue Balloon&gt;</w:t>
            </w:r>
          </w:p>
        </w:tc>
      </w:tr>
      <w:tr w14:paraId="38BE63D9" w14:textId="77777777" w:rsidR="00FA1719"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0A6297B4" w14:textId="77777777" w:rsidR="00FA1719" w:rsidRDefault="004658E7">
            <w:pPr>
              <w:widowControl w:val="0"/>
              <w:spacing w:line="240" w:lineRule="auto"/>
              <w:jc w:val="center"/>
            </w:pPr>
            <w:r>
              <w:t>Tanks of Helium</w:t>
            </w:r>
          </w:p>
        </w:tc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036277D6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t xml:space="preserve">&lt;Red Tanks of </w:t>
            </w:r>
            <w:r>
              <w:rPr>
                <w:highlight w:val="green"/>
              </w:rPr>
              <w:lastRenderedPageBreak/>
              <w:t>Helium&gt;</w:t>
            </w:r>
          </w:p>
        </w:tc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739BFCFE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lastRenderedPageBreak/>
              <w:t xml:space="preserve">&lt;Green Tanks of </w:t>
            </w:r>
            <w:r>
              <w:rPr>
                <w:highlight w:val="green"/>
              </w:rPr>
              <w:lastRenderedPageBreak/>
              <w:t>Helium&gt;</w:t>
            </w:r>
          </w:p>
        </w:tc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42459B94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lastRenderedPageBreak/>
              <w:t xml:space="preserve">&lt;Yellow Tanks </w:t>
            </w:r>
            <w:r>
              <w:rPr>
                <w:highlight w:val="green"/>
              </w:rPr>
              <w:lastRenderedPageBreak/>
              <w:t>of Helium&gt;</w:t>
            </w:r>
          </w:p>
        </w:tc>
        <w:tc>
          <w:tcPr>
            <w:tcW w:type="dxa" w:w="1872"/>
            <w:shd w:color="auto" w:fill="auto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 w14:paraId="036E479F" w14:textId="77777777" w:rsidR="00FA1719" w:rsidRDefault="004658E7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>
              <w:rPr>
                <w:highlight w:val="green"/>
              </w:rPr>
              <w:lastRenderedPageBreak/>
              <w:t xml:space="preserve">&lt;Blue Tanks of </w:t>
            </w:r>
            <w:r>
              <w:rPr>
                <w:highlight w:val="green"/>
              </w:rPr>
              <w:lastRenderedPageBreak/>
              <w:t>Helium&gt;</w:t>
            </w:r>
          </w:p>
        </w:tc>
      </w:tr>
    </w:tbl>
    <w:p w14:paraId="7B094170" w14:textId="77777777" w:rsidR="00FA1719" w:rsidRDefault="004658E7">
      <w:pPr>
        <w:pStyle w:val="Heading2"/>
      </w:pPr>
      <w:bookmarkStart w:colFirst="0" w:colLast="0" w:id="10" w:name="_heading=h.3rdcrjn"/>
      <w:bookmarkEnd w:id="10"/>
      <w:r>
        <w:lastRenderedPageBreak/>
        <w:t>1.5 - Landing and Recovery Efforts</w:t>
      </w:r>
    </w:p>
    <w:p w14:paraId="2D205C13" w14:textId="77777777" w:rsidR="00FA1719" w:rsidRDefault="004658E7">
      <w:pPr>
        <w:rPr>
          <w:highlight w:val="green"/>
        </w:rPr>
      </w:pPr>
      <w:r>
        <w:rPr>
          <w:highlight w:val="green"/>
        </w:rPr>
        <w:t>Report landing environment and any recovery efforts made or planned. If no efforts made or planned yet, state that.</w:t>
      </w:r>
    </w:p>
    <w:p w14:paraId="4D791E71" w14:textId="77777777" w:rsidR="00FA1719" w:rsidRDefault="004658E7">
      <w:pPr>
        <w:pStyle w:val="Heading2"/>
      </w:pPr>
      <w:bookmarkStart w:colFirst="0" w:colLast="0" w:id="11" w:name="_heading=h.sgpq675pk484"/>
      <w:bookmarkEnd w:id="11"/>
      <w:r>
        <w:t>1.6 - Launch, Landing, and Recovery Complications</w:t>
      </w:r>
    </w:p>
    <w:p w14:paraId="3A91B137" w14:textId="77777777" w:rsidR="00FA1719" w:rsidRDefault="004658E7">
      <w:pPr>
        <w:rPr>
          <w:highlight w:val="green"/>
        </w:rPr>
      </w:pPr>
      <w:r>
        <w:rPr>
          <w:highlight w:val="green"/>
        </w:rPr>
        <w:t>Report complications. If none, remove this section.</w:t>
      </w:r>
    </w:p>
    <w:p w14:paraId="02484E7F" w14:textId="77777777" w:rsidR="00FA1719" w:rsidRDefault="004658E7">
      <w:pPr>
        <w:pStyle w:val="Heading1"/>
      </w:pPr>
      <w:bookmarkStart w:colFirst="0" w:colLast="0" w:id="12" w:name="_heading=h.3j2qqm3"/>
      <w:bookmarkEnd w:id="12"/>
      <w:r>
        <w:t>2 - Radiation Detection Payload Performance</w:t>
      </w:r>
    </w:p>
    <w:p w14:paraId="2AF80480" w14:textId="77777777" w:rsidR="00FA1719" w:rsidRDefault="004658E7">
      <w:pPr>
        <w:pStyle w:val="Heading2"/>
      </w:pPr>
      <w:bookmarkStart w:colFirst="0" w:colLast="0" w:id="13" w:name="_heading=h.4i7ojhp"/>
      <w:bookmarkEnd w:id="13"/>
      <w:r>
        <w:t>2.1 - Environmental Data Analysis</w:t>
      </w:r>
    </w:p>
    <w:p w14:paraId="07D17C58" w14:textId="77777777" w:rsidR="00FA1719" w:rsidRDefault="004658E7">
      <w:pPr>
        <w:pStyle w:val="Heading3"/>
      </w:pPr>
      <w:bookmarkStart w:colFirst="0" w:colLast="0" w:id="14" w:name="_heading=h.3tuth55phtru"/>
      <w:bookmarkEnd w:id="14"/>
      <w:r>
        <w:t>2.1.1 - Overview</w:t>
      </w:r>
    </w:p>
    <w:p w14:paraId="0A9BFE49" w14:textId="77777777" w:rsidR="00FA1719" w:rsidRDefault="00FA1719"/>
    <w:p w14:paraId="1D76E07B" w14:textId="77777777" w:rsidR="00FA1719" w:rsidRDefault="004658E7">
      <w:pPr>
        <w:rPr>
          <w:shd w:color="auto" w:fill="FF9900" w:val="clear"/>
        </w:rPr>
      </w:pPr>
      <w:r>
        <w:rPr>
          <w:highlight w:val="yellow"/>
        </w:rPr>
        <w:t>Time Durations</w:t>
      </w:r>
    </w:p>
    <w:p w14:paraId="748E9DBB" w14:textId="77777777" w:rsidR="00FA1719" w:rsidRDefault="004658E7">
      <w:pPr>
        <w:rPr>
          <w:highlight w:val="yellow"/>
        </w:rPr>
      </w:pPr>
      <w:r>
        <w:rPr>
          <w:highlight w:val="yellow"/>
        </w:rPr>
        <w:t>Time on datetime (serial)</w:t>
      </w:r>
    </w:p>
    <w:p w14:paraId="1E4600FA" w14:textId="77777777" w:rsidR="00FA1719" w:rsidRDefault="004658E7">
      <w:pPr>
        <w:rPr>
          <w:highlight w:val="yellow"/>
        </w:rPr>
      </w:pPr>
      <w:r>
        <w:rPr>
          <w:highlight w:val="yellow"/>
        </w:rPr>
        <w:t>Time off datetime (serial)</w:t>
      </w:r>
    </w:p>
    <w:p w14:paraId="7EA03BFA" w14:textId="77777777" w:rsidR="00FA1719" w:rsidRDefault="004658E7">
      <w:pPr>
        <w:rPr>
          <w:shd w:color="auto" w:fill="FF9900" w:val="clear"/>
        </w:rPr>
      </w:pPr>
      <w:r>
        <w:rPr>
          <w:shd w:color="auto" w:fill="FF9900" w:val="clear"/>
        </w:rPr>
        <w:t>OPERATION_WINDOWS plot</w:t>
      </w:r>
    </w:p>
    <w:p w14:paraId="6429D8C2" w14:textId="77777777" w:rsidR="00FA1719" w:rsidRDefault="00FA1719">
      <w:pPr>
        <w:rPr>
          <w:shd w:color="auto" w:fill="FF9900" w:val="clear"/>
        </w:rPr>
      </w:pPr>
    </w:p>
    <w:p w14:paraId="346D7CE5" w14:textId="77777777" w:rsidR="00FA1719" w:rsidRDefault="004658E7">
      <w:pPr>
        <w:rPr>
          <w:highlight w:val="yellow"/>
        </w:rPr>
      </w:pPr>
      <w:r>
        <w:rPr>
          <w:highlight w:val="yellow"/>
        </w:rPr>
        <w:t>Maximum altitude</w:t>
      </w:r>
    </w:p>
    <w:p w14:paraId="675D1EAD" w14:textId="77777777" w:rsidR="00FA1719" w:rsidRDefault="004658E7">
      <w:pPr>
        <w:rPr>
          <w:shd w:color="auto" w:fill="FF9900" w:val="clear"/>
        </w:rPr>
      </w:pPr>
      <w:r>
        <w:rPr>
          <w:shd w:color="auto" w:fill="FF9900" w:val="clear"/>
        </w:rPr>
        <w:t>Altitude plot?</w:t>
      </w:r>
    </w:p>
    <w:p w14:paraId="7A6EC99B" w14:textId="77777777" w:rsidR="00FA1719" w:rsidRDefault="004658E7">
      <w:pPr>
        <w:rPr>
          <w:shd w:color="auto" w:fill="FF9900" w:val="clear"/>
        </w:rPr>
      </w:pPr>
      <w:r>
        <w:rPr>
          <w:shd w:color="auto" w:fill="FF9900" w:val="clear"/>
        </w:rPr>
        <w:t>GPS_PLOT_COMBINED</w:t>
      </w:r>
    </w:p>
    <w:p w14:paraId="07393BB1" w14:textId="77777777" w:rsidR="00FA1719" w:rsidRDefault="00FA1719">
      <w:pPr>
        <w:rPr>
          <w:highlight w:val="yellow"/>
        </w:rPr>
      </w:pPr>
    </w:p>
    <w:p w14:paraId="39B3BCDC" w14:textId="77777777" w:rsidR="00FA1719" w:rsidRDefault="004658E7">
      <w:pPr>
        <w:rPr>
          <w:highlight w:val="yellow"/>
        </w:rPr>
      </w:pPr>
      <w:r>
        <w:rPr>
          <w:highlight w:val="yellow"/>
        </w:rPr>
        <w:t>Minimum external temperature</w:t>
      </w:r>
    </w:p>
    <w:p w14:paraId="3F61094E" w14:textId="77777777" w:rsidR="00FA1719" w:rsidRDefault="004658E7">
      <w:pPr>
        <w:rPr>
          <w:highlight w:val="yellow"/>
        </w:rPr>
      </w:pPr>
      <w:r>
        <w:rPr>
          <w:highlight w:val="yellow"/>
        </w:rPr>
        <w:t>Maximum external temperature</w:t>
      </w:r>
    </w:p>
    <w:p w14:paraId="08AED6D2" w14:textId="77777777" w:rsidR="00FA1719" w:rsidRDefault="004658E7">
      <w:pPr>
        <w:rPr>
          <w:shd w:color="auto" w:fill="FF9900" w:val="clear"/>
        </w:rPr>
      </w:pPr>
      <w:r>
        <w:rPr>
          <w:shd w:color="auto" w:fill="FF9900" w:val="clear"/>
        </w:rPr>
        <w:t>External Temperature Plot?</w:t>
      </w:r>
    </w:p>
    <w:p w14:paraId="3673F5D4" w14:textId="77777777" w:rsidR="00FA1719" w:rsidRDefault="00FA1719">
      <w:pPr>
        <w:rPr>
          <w:highlight w:val="yellow"/>
        </w:rPr>
      </w:pPr>
    </w:p>
    <w:p w14:paraId="41F16429" w14:textId="77777777" w:rsidR="00FA1719" w:rsidRDefault="004658E7">
      <w:pPr>
        <w:rPr>
          <w:highlight w:val="yellow"/>
        </w:rPr>
      </w:pPr>
      <w:r>
        <w:rPr>
          <w:highlight w:val="yellow"/>
        </w:rPr>
        <w:t>Mean internal temperature</w:t>
      </w:r>
    </w:p>
    <w:p w14:paraId="649C5D12" w14:textId="77777777" w:rsidR="00FA1719" w:rsidRDefault="004658E7">
      <w:pPr>
        <w:rPr>
          <w:highlight w:val="yellow"/>
        </w:rPr>
      </w:pPr>
      <w:r>
        <w:rPr>
          <w:highlight w:val="yellow"/>
        </w:rPr>
        <w:t>Maximum internal temperature</w:t>
      </w:r>
    </w:p>
    <w:p w14:paraId="5DAB761F" w14:textId="77777777" w:rsidR="00FA1719" w:rsidRDefault="004658E7">
      <w:pPr>
        <w:rPr>
          <w:shd w:color="auto" w:fill="FF9900" w:val="clear"/>
        </w:rPr>
      </w:pPr>
      <w:r>
        <w:rPr>
          <w:shd w:color="auto" w:fill="FF9900" w:val="clear"/>
        </w:rPr>
        <w:t>Internal temp plot</w:t>
      </w:r>
    </w:p>
    <w:p w14:paraId="15DF6366" w14:textId="77777777" w:rsidR="00FA1719" w:rsidRDefault="00FA1719">
      <w:pPr>
        <w:rPr>
          <w:highlight w:val="yellow"/>
        </w:rPr>
      </w:pPr>
    </w:p>
    <w:p w14:paraId="35F4F541" w14:textId="77777777" w:rsidR="00FA1719" w:rsidRDefault="004658E7">
      <w:pPr>
        <w:rPr>
          <w:highlight w:val="yellow"/>
        </w:rPr>
      </w:pPr>
      <w:r>
        <w:rPr>
          <w:highlight w:val="yellow"/>
        </w:rPr>
        <w:t>Number of packets actual</w:t>
      </w:r>
    </w:p>
    <w:p w14:paraId="1171971B" w14:textId="77777777" w:rsidR="00FA1719" w:rsidRDefault="004658E7">
      <w:pPr>
        <w:rPr>
          <w:shd w:color="auto" w:fill="FF9900" w:val="clear"/>
        </w:rPr>
      </w:pPr>
      <w:r>
        <w:rPr>
          <w:highlight w:val="yellow"/>
        </w:rPr>
        <w:t>Number of packets expected</w:t>
      </w:r>
    </w:p>
    <w:p w14:paraId="4DBEAE24" w14:textId="77777777" w:rsidR="00FA1719" w:rsidRDefault="004658E7">
      <w:pPr>
        <w:pStyle w:val="Heading3"/>
      </w:pPr>
      <w:bookmarkStart w:colFirst="0" w:colLast="0" w:id="15" w:name="_heading=h.kdjzb4o1r2xf"/>
      <w:bookmarkEnd w:id="15"/>
      <w:r>
        <w:t>2.1.2 - Details</w:t>
      </w:r>
    </w:p>
    <w:p w14:paraId="272B71EC" w14:textId="77777777" w:rsidR="00FA1719" w:rsidRDefault="004658E7">
      <w:pPr>
        <w:rPr>
          <w:highlight w:val="yellow"/>
        </w:rPr>
      </w:pPr>
      <w:r>
        <w:rPr>
          <w:highlight w:val="yellow"/>
        </w:rPr>
        <w:t>Time GPS on datetime (serial)</w:t>
      </w:r>
    </w:p>
    <w:p w14:paraId="48BE3237" w14:textId="77777777" w:rsidR="00FA1719" w:rsidRDefault="004658E7">
      <w:pPr>
        <w:rPr>
          <w:highlight w:val="yellow"/>
        </w:rPr>
      </w:pPr>
      <w:r>
        <w:rPr>
          <w:highlight w:val="yellow"/>
        </w:rPr>
        <w:lastRenderedPageBreak/>
        <w:t>Time GPS off datetime (serial)</w:t>
      </w:r>
    </w:p>
    <w:p w14:paraId="43994CC2" w14:textId="77777777" w:rsidR="00FA1719" w:rsidRDefault="004658E7">
      <w:pPr>
        <w:rPr>
          <w:highlight w:val="yellow"/>
        </w:rPr>
      </w:pPr>
      <w:r>
        <w:rPr>
          <w:highlight w:val="yellow"/>
        </w:rPr>
        <w:t>Packet number first</w:t>
      </w:r>
    </w:p>
    <w:p w14:paraId="6B229414" w14:textId="77777777" w:rsidR="00FA1719" w:rsidRDefault="004658E7">
      <w:pPr>
        <w:rPr>
          <w:highlight w:val="yellow"/>
        </w:rPr>
      </w:pPr>
      <w:r>
        <w:rPr>
          <w:highlight w:val="yellow"/>
        </w:rPr>
        <w:t>Packet number last</w:t>
      </w:r>
    </w:p>
    <w:p w14:paraId="2897A8CC" w14:textId="77777777" w:rsidR="00FA1719" w:rsidRDefault="004658E7">
      <w:pPr>
        <w:rPr>
          <w:highlight w:val="yellow"/>
        </w:rPr>
      </w:pPr>
      <w:r>
        <w:rPr>
          <w:highlight w:val="yellow"/>
        </w:rPr>
        <w:t xml:space="preserve">Packet number </w:t>
      </w:r>
      <w:proofErr w:type="spellStart"/>
      <w:r>
        <w:rPr>
          <w:highlight w:val="yellow"/>
        </w:rPr>
        <w:t>gps</w:t>
      </w:r>
      <w:proofErr w:type="spellEnd"/>
      <w:r>
        <w:rPr>
          <w:highlight w:val="yellow"/>
        </w:rPr>
        <w:t xml:space="preserve"> on</w:t>
      </w:r>
    </w:p>
    <w:p w14:paraId="5D335261" w14:textId="77777777" w:rsidR="00FA1719" w:rsidRDefault="004658E7">
      <w:pPr>
        <w:rPr>
          <w:highlight w:val="yellow"/>
        </w:rPr>
      </w:pPr>
      <w:r>
        <w:rPr>
          <w:highlight w:val="yellow"/>
        </w:rPr>
        <w:t xml:space="preserve">Packet number </w:t>
      </w:r>
      <w:proofErr w:type="spellStart"/>
      <w:r>
        <w:rPr>
          <w:highlight w:val="yellow"/>
        </w:rPr>
        <w:t>gps</w:t>
      </w:r>
      <w:proofErr w:type="spellEnd"/>
      <w:r>
        <w:rPr>
          <w:highlight w:val="yellow"/>
        </w:rPr>
        <w:t xml:space="preserve"> off</w:t>
      </w:r>
    </w:p>
    <w:p w14:paraId="14EC3CE4" w14:textId="77777777" w:rsidR="00FA1719" w:rsidRDefault="004658E7">
      <w:pPr>
        <w:rPr>
          <w:highlight w:val="yellow"/>
        </w:rPr>
      </w:pPr>
      <w:r>
        <w:rPr>
          <w:highlight w:val="yellow"/>
        </w:rPr>
        <w:t xml:space="preserve">Number of packets </w:t>
      </w:r>
      <w:proofErr w:type="spellStart"/>
      <w:r>
        <w:rPr>
          <w:highlight w:val="yellow"/>
        </w:rPr>
        <w:t>gps</w:t>
      </w:r>
      <w:proofErr w:type="spellEnd"/>
      <w:r>
        <w:rPr>
          <w:highlight w:val="yellow"/>
        </w:rPr>
        <w:t xml:space="preserve"> duration</w:t>
      </w:r>
    </w:p>
    <w:p w14:paraId="45E8AEA6" w14:textId="77777777" w:rsidR="00FA1719" w:rsidRDefault="004658E7">
      <w:pPr>
        <w:rPr>
          <w:highlight w:val="yellow"/>
        </w:rPr>
      </w:pPr>
      <w:r>
        <w:rPr>
          <w:highlight w:val="yellow"/>
        </w:rPr>
        <w:t>Number of packets per second</w:t>
      </w:r>
    </w:p>
    <w:p w14:paraId="0A80FC83" w14:textId="77777777" w:rsidR="00FA1719" w:rsidRDefault="00FA1719">
      <w:pPr>
        <w:rPr>
          <w:highlight w:val="yellow"/>
        </w:rPr>
      </w:pPr>
    </w:p>
    <w:p w14:paraId="1163D7C7" w14:textId="77777777" w:rsidR="00FA1719" w:rsidRDefault="004658E7">
      <w:pPr>
        <w:rPr>
          <w:highlight w:val="yellow"/>
        </w:rPr>
      </w:pPr>
      <w:r>
        <w:rPr>
          <w:highlight w:val="yellow"/>
        </w:rPr>
        <w:t>Distance</w:t>
      </w:r>
    </w:p>
    <w:p w14:paraId="3E59AAE2" w14:textId="77777777" w:rsidR="00FA1719" w:rsidRDefault="00FA1719">
      <w:pPr>
        <w:rPr>
          <w:highlight w:val="yellow"/>
        </w:rPr>
      </w:pPr>
    </w:p>
    <w:p w14:paraId="69020FC9" w14:textId="77777777" w:rsidR="00FA1719" w:rsidRDefault="004658E7">
      <w:pPr>
        <w:rPr>
          <w:highlight w:val="yellow"/>
        </w:rPr>
      </w:pPr>
      <w:r>
        <w:rPr>
          <w:highlight w:val="yellow"/>
        </w:rPr>
        <w:t>Acceleration max y</w:t>
      </w:r>
    </w:p>
    <w:p w14:paraId="0F2492D3" w14:textId="77777777" w:rsidR="00FA1719" w:rsidRDefault="004658E7">
      <w:pPr>
        <w:rPr>
          <w:highlight w:val="yellow"/>
        </w:rPr>
      </w:pPr>
      <w:r>
        <w:rPr>
          <w:highlight w:val="yellow"/>
        </w:rPr>
        <w:t>Acceleration max z</w:t>
      </w:r>
    </w:p>
    <w:p w14:paraId="09216559" w14:textId="77777777" w:rsidR="00FA1719" w:rsidRDefault="004658E7">
      <w:pPr>
        <w:rPr>
          <w:shd w:color="auto" w:fill="FF9900" w:val="clear"/>
        </w:rPr>
      </w:pPr>
      <w:r>
        <w:rPr>
          <w:shd w:color="auto" w:fill="FF9900" w:val="clear"/>
        </w:rPr>
        <w:t>Acceleration total plot</w:t>
      </w:r>
    </w:p>
    <w:p w14:paraId="6139BFC0" w14:textId="77777777" w:rsidR="00FA1719" w:rsidRDefault="004658E7">
      <w:pPr>
        <w:rPr>
          <w:shd w:color="auto" w:fill="FF9900" w:val="clear"/>
        </w:rPr>
      </w:pPr>
      <w:r>
        <w:rPr>
          <w:shd w:color="auto" w:fill="FF9900" w:val="clear"/>
        </w:rPr>
        <w:t>Acceleration vertical plot</w:t>
      </w:r>
    </w:p>
    <w:p w14:paraId="7F7E2055" w14:textId="77777777" w:rsidR="00FA1719" w:rsidRDefault="004658E7">
      <w:pPr>
        <w:rPr>
          <w:shd w:color="auto" w:fill="FF9900" w:val="clear"/>
        </w:rPr>
      </w:pPr>
      <w:r>
        <w:rPr>
          <w:shd w:color="auto" w:fill="FF9900" w:val="clear"/>
        </w:rPr>
        <w:t>Acceleration horizontal plot</w:t>
      </w:r>
    </w:p>
    <w:p w14:paraId="24AB5930" w14:textId="77777777" w:rsidR="00FA1719" w:rsidRDefault="004658E7">
      <w:pPr>
        <w:pStyle w:val="Heading2"/>
      </w:pPr>
      <w:bookmarkStart w:colFirst="0" w:colLast="0" w:id="16" w:name="_heading=h.2xcytpi"/>
      <w:bookmarkEnd w:id="16"/>
      <w:r>
        <w:t>2.2 - Radiation Data Analysis</w:t>
      </w:r>
    </w:p>
    <w:p w14:paraId="5C894719" w14:textId="77777777" w:rsidR="00FA1719" w:rsidRDefault="004658E7">
      <w:pPr>
        <w:pStyle w:val="Heading3"/>
      </w:pPr>
      <w:bookmarkStart w:colFirst="0" w:colLast="0" w:id="17" w:name="_heading=h.g9db0ryq7gmm"/>
      <w:bookmarkEnd w:id="17"/>
      <w:r>
        <w:t>2.2.1 - Overview</w:t>
      </w:r>
    </w:p>
    <w:p w14:paraId="197980EC" w14:textId="77777777" w:rsidR="00FA1719" w:rsidRDefault="004658E7">
      <w:pPr>
        <w:rPr>
          <w:highlight w:val="green"/>
        </w:rPr>
      </w:pPr>
      <w:r>
        <w:rPr>
          <w:highlight w:val="green"/>
        </w:rPr>
        <w:t>Number of suspected TGFs</w:t>
      </w:r>
    </w:p>
    <w:p w14:paraId="6553945B" w14:textId="77777777" w:rsidR="00FA1719" w:rsidRDefault="004658E7">
      <w:pPr>
        <w:rPr>
          <w:highlight w:val="yellow"/>
        </w:rPr>
      </w:pPr>
      <w:r>
        <w:rPr>
          <w:highlight w:val="yellow"/>
        </w:rPr>
        <w:t>Time duration FPGA (counter resets)</w:t>
      </w:r>
    </w:p>
    <w:p w14:paraId="526F50DB" w14:textId="77777777" w:rsidR="00FA1719" w:rsidRDefault="004658E7">
      <w:pPr>
        <w:rPr>
          <w:highlight w:val="yellow"/>
        </w:rPr>
      </w:pPr>
      <w:r>
        <w:rPr>
          <w:highlight w:val="yellow"/>
        </w:rPr>
        <w:t>Counts per second mean 1500</w:t>
      </w:r>
    </w:p>
    <w:p w14:paraId="137DCDAF" w14:textId="77777777" w:rsidR="00FA1719" w:rsidRDefault="004658E7">
      <w:pPr>
        <w:rPr>
          <w:shd w:color="auto" w:fill="FF9900" w:val="clear"/>
        </w:rPr>
      </w:pPr>
      <w:r>
        <w:rPr>
          <w:highlight w:val="yellow"/>
        </w:rPr>
        <w:t>Counts per second max 1500</w:t>
      </w:r>
    </w:p>
    <w:p w14:paraId="5C486A2B" w14:textId="7D50CBE7" w:rsidR="00FA1719" w:rsidRDefault="00FB6027">
      <w:pPr>
        <w:rPr>
          <w:shd w:color="auto" w:fill="FF9900" w:val="clear"/>
        </w:rPr>
      </w:pPr>
      <w:r>
        <w:rPr>
          <w:shd w:color="auto" w:fill="FF9900" w:val="clear"/>
        </w:rPr>
        <w:t>Spectrum</w:t>
      </w:r>
      <w:r w:rsidR="004658E7">
        <w:rPr>
          <w:shd w:color="auto" w:fill="FF9900" w:val="clear"/>
        </w:rPr>
        <w:t xml:space="preserve"> channel b 1500 plot</w:t>
      </w:r>
    </w:p>
    <w:p w14:paraId="611DEB48" w14:textId="77777777" w:rsidR="00FA1719" w:rsidRDefault="004658E7">
      <w:pPr>
        <w:rPr>
          <w:shd w:color="auto" w:fill="FF9900" w:val="clear"/>
        </w:rPr>
      </w:pPr>
      <w:r>
        <w:rPr>
          <w:shd w:color="auto" w:fill="FF9900" w:val="clear"/>
        </w:rPr>
        <w:t>Counts per second 1500 plot</w:t>
      </w:r>
    </w:p>
    <w:p w14:paraId="53D80611" w14:textId="77777777" w:rsidR="00FA1719" w:rsidRDefault="004658E7">
      <w:r>
        <w:rPr>
          <w:highlight w:val="yellow"/>
        </w:rPr>
        <w:t>Deadtime mean percent</w:t>
      </w:r>
    </w:p>
    <w:p w14:paraId="216D9D02" w14:textId="77777777" w:rsidR="00FA1719" w:rsidRDefault="004658E7">
      <w:pPr>
        <w:pStyle w:val="Heading3"/>
      </w:pPr>
      <w:bookmarkStart w:colFirst="0" w:colLast="0" w:id="18" w:name="_heading=h.mbfxlqgwu7xk"/>
      <w:bookmarkEnd w:id="18"/>
      <w:r>
        <w:t>2.2.2 - Details</w:t>
      </w:r>
    </w:p>
    <w:p w14:paraId="052D1F9C" w14:textId="77777777" w:rsidR="00FA1719" w:rsidRDefault="004658E7">
      <w:pPr>
        <w:rPr>
          <w:highlight w:val="yellow"/>
        </w:rPr>
      </w:pPr>
      <w:r>
        <w:rPr>
          <w:highlight w:val="yellow"/>
        </w:rPr>
        <w:t>Counts total</w:t>
      </w:r>
    </w:p>
    <w:p w14:paraId="2F225AE5" w14:textId="77777777" w:rsidR="00FA1719" w:rsidRDefault="004658E7">
      <w:pPr>
        <w:rPr>
          <w:highlight w:val="yellow"/>
        </w:rPr>
      </w:pPr>
      <w:r>
        <w:rPr>
          <w:highlight w:val="yellow"/>
        </w:rPr>
        <w:t>Counts total 1500</w:t>
      </w:r>
    </w:p>
    <w:p w14:paraId="5405D802" w14:textId="77777777" w:rsidR="00FA1719" w:rsidRDefault="004658E7">
      <w:pPr>
        <w:rPr>
          <w:highlight w:val="yellow"/>
        </w:rPr>
      </w:pPr>
      <w:r>
        <w:rPr>
          <w:highlight w:val="yellow"/>
        </w:rPr>
        <w:t>Counts per second mean</w:t>
      </w:r>
    </w:p>
    <w:p w14:paraId="7F3CB63D" w14:textId="77777777" w:rsidR="00FA1719" w:rsidRDefault="004658E7">
      <w:pPr>
        <w:rPr>
          <w:highlight w:val="yellow"/>
        </w:rPr>
      </w:pPr>
      <w:r>
        <w:rPr>
          <w:highlight w:val="yellow"/>
        </w:rPr>
        <w:t>Counts per second max</w:t>
      </w:r>
    </w:p>
    <w:p w14:paraId="5728497B" w14:textId="77777777" w:rsidR="00FA1719" w:rsidRDefault="004658E7">
      <w:pPr>
        <w:rPr>
          <w:shd w:color="auto" w:fill="FF9900" w:val="clear"/>
        </w:rPr>
      </w:pPr>
      <w:r>
        <w:rPr>
          <w:shd w:color="auto" w:fill="FF9900" w:val="clear"/>
        </w:rPr>
        <w:t>Spectrum Channel A plot</w:t>
      </w:r>
    </w:p>
    <w:p w14:paraId="3F97CF52" w14:textId="77777777" w:rsidR="00FA1719" w:rsidRDefault="004658E7">
      <w:pPr>
        <w:rPr>
          <w:shd w:color="auto" w:fill="FF9900" w:val="clear"/>
        </w:rPr>
      </w:pPr>
      <w:r>
        <w:rPr>
          <w:shd w:color="auto" w:fill="FF9900" w:val="clear"/>
        </w:rPr>
        <w:t>Spectrum Channel B plot</w:t>
      </w:r>
    </w:p>
    <w:p w14:paraId="3DF95C40" w14:textId="77777777" w:rsidR="00FA1719" w:rsidRDefault="004658E7">
      <w:pPr>
        <w:rPr>
          <w:shd w:color="auto" w:fill="FF9900" w:val="clear"/>
        </w:rPr>
      </w:pPr>
      <w:r>
        <w:rPr>
          <w:shd w:color="auto" w:fill="FF9900" w:val="clear"/>
        </w:rPr>
        <w:t>Counts per second plot</w:t>
      </w:r>
    </w:p>
    <w:p w14:paraId="2254C676" w14:textId="77777777" w:rsidR="00FA1719" w:rsidRDefault="004658E7">
      <w:pPr>
        <w:pStyle w:val="Heading2"/>
      </w:pPr>
      <w:bookmarkStart w:colFirst="0" w:colLast="0" w:id="19" w:name="_heading=h.3whwml4"/>
      <w:bookmarkEnd w:id="19"/>
      <w:r>
        <w:t>2.3 - Significant Events</w:t>
      </w:r>
    </w:p>
    <w:p w14:paraId="294E7416" w14:textId="77777777" w:rsidR="00FA1719" w:rsidRDefault="00FA1719"/>
    <w:p w14:paraId="41C833F4" w14:textId="77777777" w:rsidR="00FA1719" w:rsidRDefault="004658E7">
      <w:pPr>
        <w:pStyle w:val="Heading2"/>
      </w:pPr>
      <w:bookmarkStart w:colFirst="0" w:colLast="0" w:id="20" w:name="_heading=h.kyvdzyq9fqy2"/>
      <w:bookmarkEnd w:id="20"/>
      <w:r>
        <w:lastRenderedPageBreak/>
        <w:t>2.4 - Anomaly Analysis</w:t>
      </w:r>
    </w:p>
    <w:p w14:paraId="387DE7D1" w14:textId="77777777" w:rsidR="00FA1719" w:rsidRDefault="00FA1719"/>
    <w:p w14:paraId="5132FE0A" w14:textId="77777777" w:rsidR="00FA1719" w:rsidRDefault="004658E7">
      <w:pPr>
        <w:pStyle w:val="Heading1"/>
      </w:pPr>
      <w:bookmarkStart w:colFirst="0" w:colLast="0" w:id="21" w:name="_heading=h.1ksv4uv"/>
      <w:bookmarkEnd w:id="21"/>
      <w:r>
        <w:t>3 - Electric Field Meter Flight Performance</w:t>
      </w:r>
    </w:p>
    <w:p w14:paraId="2C48998E" w14:textId="77777777" w:rsidR="00FA1719" w:rsidRDefault="004658E7">
      <w:pPr>
        <w:pStyle w:val="Heading2"/>
      </w:pPr>
      <w:bookmarkStart w:colFirst="0" w:colLast="0" w:id="22" w:name="_heading=h.2jxsxqh"/>
      <w:bookmarkEnd w:id="22"/>
      <w:r>
        <w:t>3.1 - Electric Field Data</w:t>
      </w:r>
    </w:p>
    <w:p w14:paraId="7837A0D8" w14:textId="77777777" w:rsidR="00FA1719" w:rsidRDefault="004658E7">
      <w:pPr>
        <w:pStyle w:val="Heading3"/>
      </w:pPr>
      <w:bookmarkStart w:colFirst="0" w:colLast="0" w:id="23" w:name="_heading=h.ah7n2oy279vc"/>
      <w:bookmarkEnd w:id="23"/>
      <w:r>
        <w:t>3.1.1 - Overview</w:t>
      </w:r>
    </w:p>
    <w:p w14:paraId="09226A85" w14:textId="77777777" w:rsidR="00FA1719" w:rsidRDefault="00FA1719"/>
    <w:p w14:paraId="085D2119" w14:textId="77777777" w:rsidR="00FA1719" w:rsidRDefault="004658E7">
      <w:pPr>
        <w:pStyle w:val="Heading3"/>
      </w:pPr>
      <w:bookmarkStart w:colFirst="0" w:colLast="0" w:id="24" w:name="_heading=h.zd5pddcre7iz"/>
      <w:bookmarkEnd w:id="24"/>
      <w:r>
        <w:t>3.1.2 - Details</w:t>
      </w:r>
    </w:p>
    <w:p w14:paraId="77CB7912" w14:textId="77777777" w:rsidR="00FA1719" w:rsidRDefault="00FA1719"/>
    <w:p w14:paraId="53F0A232" w14:textId="77777777" w:rsidR="00FA1719" w:rsidRDefault="004658E7">
      <w:pPr>
        <w:pStyle w:val="Heading2"/>
      </w:pPr>
      <w:bookmarkStart w:colFirst="0" w:colLast="0" w:id="25" w:name="_heading=h.fxphz7ix379m"/>
      <w:bookmarkEnd w:id="25"/>
      <w:r>
        <w:t>3.2 - Significant Events</w:t>
      </w:r>
    </w:p>
    <w:p w14:paraId="518B3F57" w14:textId="77777777" w:rsidR="00FA1719" w:rsidRDefault="00FA1719"/>
    <w:p w14:paraId="6609CB03" w14:textId="77777777" w:rsidR="00FA1719" w:rsidRDefault="004658E7">
      <w:pPr>
        <w:pStyle w:val="Heading2"/>
      </w:pPr>
      <w:bookmarkStart w:colFirst="0" w:colLast="0" w:id="26" w:name="_heading=h.yu5b99qf5s2m"/>
      <w:bookmarkEnd w:id="26"/>
      <w:r>
        <w:t>3.3 - Anomaly Analysis</w:t>
      </w:r>
    </w:p>
    <w:p w14:paraId="20BE2D33" w14:textId="77777777" w:rsidR="00FA1719" w:rsidRDefault="00FA1719">
      <w:pPr>
        <w:pStyle w:val="Heading2"/>
      </w:pPr>
      <w:bookmarkStart w:colFirst="0" w:colLast="0" w:id="27" w:name="_heading=h.g9w89o6kabpu"/>
      <w:bookmarkEnd w:id="27"/>
    </w:p>
    <w:p w14:paraId="3AD8C1B6" w14:textId="77777777" w:rsidR="00FA1719" w:rsidRDefault="004658E7">
      <w:pPr>
        <w:pStyle w:val="Heading1"/>
      </w:pPr>
      <w:bookmarkStart w:colFirst="0" w:colLast="0" w:id="28" w:name="_heading=h.26in1rg"/>
      <w:bookmarkEnd w:id="28"/>
      <w:r>
        <w:t>4 - Camera Footage</w:t>
      </w:r>
    </w:p>
    <w:p w14:paraId="288C4832" w14:textId="77777777" w:rsidR="00FA1719" w:rsidRDefault="004658E7">
      <w:pPr>
        <w:pStyle w:val="Heading2"/>
      </w:pPr>
      <w:bookmarkStart w:colFirst="0" w:colLast="0" w:id="29" w:name="_heading=h.lnxbz9"/>
      <w:bookmarkEnd w:id="29"/>
      <w:r>
        <w:t>2.1 - Camera Footage Summary</w:t>
      </w:r>
    </w:p>
    <w:p w14:paraId="28BA8147" w14:textId="77777777" w:rsidR="00FA1719" w:rsidRDefault="004658E7">
      <w:pPr>
        <w:rPr>
          <w:highlight w:val="yellow"/>
        </w:rPr>
      </w:pPr>
      <w:r>
        <w:rPr>
          <w:highlight w:val="yellow"/>
        </w:rPr>
        <w:t>Duration</w:t>
      </w:r>
    </w:p>
    <w:p w14:paraId="15FE55D7" w14:textId="77777777" w:rsidR="00FA1719" w:rsidRDefault="004658E7">
      <w:pPr>
        <w:rPr>
          <w:highlight w:val="yellow"/>
        </w:rPr>
      </w:pPr>
      <w:r>
        <w:rPr>
          <w:highlight w:val="yellow"/>
        </w:rPr>
        <w:t>Number of detected events</w:t>
      </w:r>
    </w:p>
    <w:p w14:paraId="592FD2CD" w14:textId="77777777" w:rsidR="00FA1719" w:rsidRDefault="004658E7">
      <w:pPr>
        <w:rPr>
          <w:highlight w:val="green"/>
        </w:rPr>
      </w:pPr>
      <w:r>
        <w:rPr>
          <w:highlight w:val="green"/>
        </w:rPr>
        <w:t>How’d the payload train look?</w:t>
      </w:r>
    </w:p>
    <w:p w14:paraId="1AB6D712" w14:textId="77777777" w:rsidR="00FA1719" w:rsidRDefault="004658E7">
      <w:pPr>
        <w:pStyle w:val="Heading2"/>
      </w:pPr>
      <w:bookmarkStart w:colFirst="0" w:colLast="0" w:id="30" w:name="_heading=h.35nkun2"/>
      <w:bookmarkEnd w:id="30"/>
      <w:r>
        <w:t>2.2 - Significant Events</w:t>
      </w:r>
    </w:p>
    <w:p w14:paraId="736583C9" w14:textId="77777777" w:rsidR="00FA1719" w:rsidRDefault="004658E7">
      <w:pPr>
        <w:rPr>
          <w:highlight w:val="yellow"/>
        </w:rPr>
      </w:pPr>
      <w:r>
        <w:rPr>
          <w:highlight w:val="yellow"/>
        </w:rPr>
        <w:t>List of every lightning detection time &amp; detection value (% screen white or whatever)</w:t>
      </w:r>
    </w:p>
    <w:p w14:paraId="187DA358" w14:textId="77777777" w:rsidR="00FA1719" w:rsidRDefault="004658E7">
      <w:pPr>
        <w:pStyle w:val="Heading1"/>
      </w:pPr>
      <w:bookmarkStart w:colFirst="0" w:colLast="0" w:id="31" w:name="_heading=h.2bn6wsx"/>
      <w:bookmarkEnd w:id="31"/>
      <w:r>
        <w:lastRenderedPageBreak/>
        <w:t>5 - Conclusion</w:t>
      </w:r>
    </w:p>
    <w:p w14:paraId="26F01B0C" w14:textId="77777777" w:rsidR="00FA1719" w:rsidRDefault="004658E7">
      <w:pPr>
        <w:pStyle w:val="Heading2"/>
      </w:pPr>
      <w:bookmarkStart w:colFirst="0" w:colLast="0" w:id="32" w:name="_heading=h.qsh70q"/>
      <w:bookmarkEnd w:id="32"/>
      <w:r>
        <w:t>5.1 - Significant Events</w:t>
      </w:r>
    </w:p>
    <w:p w14:paraId="644A580D" w14:textId="77777777" w:rsidR="00FA1719" w:rsidRDefault="00FA1719"/>
    <w:p w14:paraId="1320C983" w14:textId="77777777" w:rsidR="00FA1719" w:rsidRDefault="004658E7">
      <w:pPr>
        <w:pStyle w:val="Heading2"/>
      </w:pPr>
      <w:bookmarkStart w:colFirst="0" w:colLast="0" w:id="33" w:name="_heading=h.3as4poj"/>
      <w:bookmarkEnd w:id="33"/>
      <w:r>
        <w:t>5.2 - Lessons Learned</w:t>
      </w:r>
    </w:p>
    <w:p w14:paraId="6BDF5172" w14:textId="77777777" w:rsidR="00FA1719" w:rsidRDefault="00FA1719"/>
    <w:p w14:paraId="71447EB8" w14:textId="77777777" w:rsidR="00FA1719" w:rsidRDefault="004658E7">
      <w:pPr>
        <w:pStyle w:val="Heading2"/>
      </w:pPr>
      <w:bookmarkStart w:colFirst="0" w:colLast="0" w:id="34" w:name="_heading=h.1pxezwc"/>
      <w:bookmarkEnd w:id="34"/>
      <w:r>
        <w:t>5.3 - Mission Summary</w:t>
      </w:r>
    </w:p>
    <w:sectPr>
      <w:headerReference r:id="rIdHeader1" w:type="default"/>
      <w:headerReference r:id="rIdHeader2" w:type="first"/>
      <w:footerReference r:id="rIdFooter1" w:type="default"/>
      <w:footerReference r:id="rIdFooter2" w:type="first"/>
      <w:titlePg w:val="1"/>
      <w:pgMar w:bottom="1440" w:footer="360" w:gutter="0" w:header="360" w:left="1440" w:right="1440" w:top="1440"/>
      <w:pgNumType w:start="1"/>
      <w:pgSz w:h="15840" w:w="12240"/>
      <w:cols xmlns:w="http://schemas.openxmlformats.org/wordprocessingml/2006/main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FB65C" w14:textId="77777777" w:rsidR="00CB7F55" w:rsidRDefault="00CB7F55">
      <w:pPr>
        <w:spacing w:line="240" w:lineRule="auto"/>
      </w:pPr>
      <w:r>
        <w:separator/>
      </w:r>
    </w:p>
  </w:endnote>
  <w:endnote w:type="continuationSeparator" w:id="0">
    <w:p w14:paraId="02C841AA" w14:textId="77777777" w:rsidR="00CB7F55" w:rsidRDefault="00CB7F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FBCA0E2" w14:textId="77777777" w:rsidR="00FA1719" w:rsidRDefault="004658E7">
    <w:pPr>
      <w:jc w:val="center"/>
      <w:rPr>
        <w:highlight w:val="yellow"/>
      </w:rPr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FB6027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FB6027">
      <w:rPr>
        <w:noProof/>
      </w:rPr>
      <w:t>3</w:t>
    </w:r>
    <w:r>
      <w:fldChar w:fldCharType="end"/>
    </w:r>
    <w:r>
      <w:rPr>
        <w:noProof/>
      </w:rPr>
      <w:drawing>
        <wp:anchor allowOverlap="1" behindDoc="0" distB="114300" distL="114300" distR="114300" distT="114300" hidden="0" layoutInCell="1" locked="0" relativeHeight="251658240" simplePos="0" wp14:anchorId="7AAD76DE" wp14:editId="6BB60BFF">
          <wp:simplePos x="0" y="0"/>
          <wp:positionH relativeFrom="column">
            <wp:posOffset>-733423</wp:posOffset>
          </wp:positionH>
          <wp:positionV relativeFrom="paragraph">
            <wp:posOffset>-380997</wp:posOffset>
          </wp:positionV>
          <wp:extent cx="778245" cy="909638"/>
          <wp:effectExtent b="0" l="0" r="0" t="0"/>
          <wp:wrapSquare distB="114300" distL="114300" distR="114300" distT="114300" wrapText="bothSides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_tId28_0"/>
                  <a:srcRect b="-16852"/>
                  <a:stretch>
                    <a:fillRect/>
                  </a:stretch>
                </pic:blipFill>
                <pic:spPr>
                  <a:xfrm>
                    <a:off x="0" y="0"/>
                    <a:ext cx="778245" cy="909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allowOverlap="1" behindDoc="0" distB="19050" distL="19050" distR="19050" distT="19050" hidden="0" layoutInCell="1" locked="0" relativeHeight="251659264" simplePos="0" wp14:anchorId="41F71E76" wp14:editId="40587334">
          <wp:simplePos x="0" y="0"/>
          <wp:positionH relativeFrom="column">
            <wp:posOffset>5943600</wp:posOffset>
          </wp:positionH>
          <wp:positionV relativeFrom="paragraph">
            <wp:posOffset>-476247</wp:posOffset>
          </wp:positionV>
          <wp:extent cx="847725" cy="1092623"/>
          <wp:effectExtent b="0" l="0" r="0" t="0"/>
          <wp:wrapSquare distB="19050" distL="19050" distR="19050" distT="19050" wrapText="bothSides"/>
          <wp:docPr id="2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_tId28_0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7725" cy="10926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732C462" w14:textId="77777777" w:rsidR="00FA1719" w:rsidRDefault="004658E7">
    <w:pPr>
      <w:jc w:val="center"/>
    </w:pPr>
    <w:r>
      <w:t>Authors: Sarah Dangelo, Christopher Helmerich, Everett Cavanaugh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CC90E" w14:textId="77777777" w:rsidR="00CB7F55" w:rsidRDefault="00CB7F55">
      <w:pPr>
        <w:spacing w:line="240" w:lineRule="auto"/>
      </w:pPr>
      <w:r>
        <w:separator/>
      </w:r>
    </w:p>
  </w:footnote>
  <w:footnote w:type="continuationSeparator" w:id="0">
    <w:p w14:paraId="4AD413DF" w14:textId="77777777" w:rsidR="00CB7F55" w:rsidRDefault="00CB7F55">
      <w:pPr>
        <w:spacing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34A76F8" w14:textId="77777777" w:rsidR="00FA1719" w:rsidRDefault="004658E7">
    <w:pPr>
      <w:jc w:val="center"/>
      <w:rPr>
        <w:color w:val="666666"/>
      </w:rPr>
    </w:pPr>
    <w:r>
      <w:rPr>
        <w:color w:val="666666"/>
      </w:rPr>
      <w:t xml:space="preserve">HELEN </w:t>
    </w:r>
    <w:r>
      <w:rPr>
        <w:color w:val="666666"/>
        <w:highlight w:val="yellow"/>
      </w:rPr>
      <w:t>&lt;Date&gt;</w:t>
    </w:r>
    <w:r>
      <w:rPr>
        <w:color w:val="666666"/>
      </w:rPr>
      <w:t xml:space="preserve"> Post Flight Report</w:t>
    </w:r>
  </w:p>
  <w:p w14:paraId="5AC2BD5E" w14:textId="77777777" w:rsidR="00FA1719" w:rsidRDefault="004658E7">
    <w:pPr>
      <w:jc w:val="center"/>
      <w:rPr>
        <w:color w:val="666666"/>
        <w:highlight w:val="green"/>
      </w:rPr>
    </w:pPr>
    <w:proofErr w:type="spellStart"/>
    <w:r>
      <w:rPr>
        <w:color w:val="666666"/>
        <w:highlight w:val="green"/>
      </w:rPr>
      <w:t>BalloonSat</w:t>
    </w:r>
    <w:proofErr w:type="spellEnd"/>
    <w:r>
      <w:rPr>
        <w:color w:val="666666"/>
        <w:highlight w:val="green"/>
      </w:rPr>
      <w:t xml:space="preserve"> &lt;##&gt;</w:t>
    </w: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/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30"/>
  <w:proofState w:grammar="clean" w:spelling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719"/>
    <w:rsid w:val="003C3732"/>
    <w:rsid w:val="004658E7"/>
    <w:rsid w:val="006E471F"/>
    <w:rsid w:val="00A50741"/>
    <w:rsid w:val="00AA1DEB"/>
    <w:rsid w:val="00CB7F55"/>
    <w:rsid w:val="00E15D91"/>
    <w:rsid w:val="00E51872"/>
    <w:rsid w:val="00F44C1A"/>
    <w:rsid w:val="00FA1719"/>
    <w:rsid w:val="00FB6027"/>
    <w:rsid w:val="00FD5284"/>
    <w:rsid w:val="00FE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1F8AEB6E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="Arial" w:hAnsi="Arial"/>
        <w:sz w:val="22"/>
        <w:szCs w:val="22"/>
        <w:lang w:bidi="ar-SA" w:eastAsia="en-US" w:val="en"/>
      </w:rPr>
    </w:rPrDefault>
    <w:pPrDefault>
      <w:pPr>
        <w:spacing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uiPriority w:val="9"/>
    <w:qFormat/>
    <w:pPr>
      <w:keepNext/>
      <w:keepLines/>
      <w:spacing w:after="120" w:before="400"/>
      <w:outlineLvl w:val="0"/>
    </w:pPr>
    <w:rPr>
      <w:sz w:val="40"/>
      <w:szCs w:val="40"/>
    </w:rPr>
  </w:style>
  <w:style w:styleId="Heading2" w:type="paragraph">
    <w:name w:val="heading 2"/>
    <w:basedOn w:val="Normal"/>
    <w:next w:val="Normal"/>
    <w:uiPriority w:val="9"/>
    <w:unhideWhenUsed/>
    <w:qFormat/>
    <w:pPr>
      <w:keepNext/>
      <w:keepLines/>
      <w:spacing w:after="120" w:before="360"/>
      <w:outlineLvl w:val="1"/>
    </w:pPr>
    <w:rPr>
      <w:sz w:val="32"/>
      <w:szCs w:val="32"/>
    </w:rPr>
  </w:style>
  <w:style w:styleId="Heading3" w:type="paragraph">
    <w:name w:val="heading 3"/>
    <w:basedOn w:val="Normal"/>
    <w:next w:val="Normal"/>
    <w:uiPriority w:val="9"/>
    <w:unhideWhenUsed/>
    <w:qFormat/>
    <w:pPr>
      <w:keepNext/>
      <w:keepLines/>
      <w:spacing w:after="80" w:before="320"/>
      <w:outlineLvl w:val="2"/>
    </w:pPr>
    <w:rPr>
      <w:color w:val="434343"/>
      <w:sz w:val="28"/>
      <w:szCs w:val="28"/>
    </w:rPr>
  </w:style>
  <w:style w:styleId="Heading4" w:type="paragraph">
    <w:name w:val="heading 4"/>
    <w:basedOn w:val="Normal"/>
    <w:next w:val="Normal"/>
    <w:uiPriority w:val="9"/>
    <w:semiHidden/>
    <w:unhideWhenUsed/>
    <w:qFormat/>
    <w:pPr>
      <w:keepNext/>
      <w:keepLines/>
      <w:spacing w:after="80" w:before="280"/>
      <w:outlineLvl w:val="3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uiPriority w:val="9"/>
    <w:semiHidden/>
    <w:unhideWhenUsed/>
    <w:qFormat/>
    <w:pPr>
      <w:keepNext/>
      <w:keepLines/>
      <w:spacing w:after="80" w:before="240"/>
      <w:outlineLvl w:val="4"/>
    </w:pPr>
    <w:rPr>
      <w:color w:val="666666"/>
    </w:rPr>
  </w:style>
  <w:style w:styleId="Heading6" w:type="paragraph">
    <w:name w:val="heading 6"/>
    <w:basedOn w:val="Normal"/>
    <w:next w:val="Normal"/>
    <w:uiPriority w:val="9"/>
    <w:semiHidden/>
    <w:unhideWhenUsed/>
    <w:qFormat/>
    <w:pPr>
      <w:keepNext/>
      <w:keepLines/>
      <w:spacing w:after="80" w:before="240"/>
      <w:outlineLvl w:val="5"/>
    </w:pPr>
    <w:rPr>
      <w:i/>
      <w:color w:val="66666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styleId="Subtitle" w:type="paragraph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customStyle="1" w:styleId="a" w:type="table">
    <w:basedOn w:val="TableNormal"/>
    <w:tblPr>
      <w:tblStyleRowBandSize w:val="1"/>
      <w:tblStyleColBandSize w:val="1"/>
      <w:tblCellMar>
        <w:top w:type="dxa" w:w="100"/>
        <w:left w:type="dxa" w:w="100"/>
        <w:bottom w:type="dxa" w:w="100"/>
        <w:right w:type="dxa" w:w="100"/>
      </w:tblCellMar>
    </w:tblPr>
  </w:style>
  <w:style w:customStyle="1" w:styleId="a0" w:type="table">
    <w:basedOn w:val="TableNormal"/>
    <w:tblPr>
      <w:tblStyleRowBandSize w:val="1"/>
      <w:tblStyleColBandSize w:val="1"/>
      <w:tblCellMar>
        <w:top w:type="dxa" w:w="100"/>
        <w:left w:type="dxa" w:w="100"/>
        <w:bottom w:type="dxa" w:w="100"/>
        <w:right w:type="dxa" w:w="100"/>
      </w:tblCellMar>
    </w:tblPr>
  </w:style>
  <w:style w:customStyle="1" w:styleId="a1" w:type="table">
    <w:basedOn w:val="TableNormal"/>
    <w:tblPr>
      <w:tblStyleRowBandSize w:val="1"/>
      <w:tblStyleColBandSize w:val="1"/>
      <w:tblCellMar>
        <w:top w:type="dxa" w:w="100"/>
        <w:left w:type="dxa" w:w="100"/>
        <w:bottom w:type="dxa" w:w="100"/>
        <w:right w:type="dxa" w:w="100"/>
      </w:tblCellMar>
    </w:tblPr>
  </w:style>
  <w:style w:customStyle="1" w:styleId="a2" w:type="table">
    <w:basedOn w:val="TableNormal"/>
    <w:tblPr>
      <w:tblStyleRowBandSize w:val="1"/>
      <w:tblStyleColBandSize w:val="1"/>
      <w:tblCellMar>
        <w:top w:type="dxa" w:w="100"/>
        <w:left w:type="dxa" w:w="100"/>
        <w:bottom w:type="dxa" w:w="100"/>
        <w:right w:type="dxa" w:w="100"/>
      </w:tblCellMar>
    </w:tblPr>
  </w:style>
  <w:style w:customStyle="1" w:styleId="a3" w:type="table">
    <w:basedOn w:val="TableNormal"/>
    <w:tblPr>
      <w:tblStyleRowBandSize w:val="1"/>
      <w:tblStyleColBandSize w:val="1"/>
      <w:tblCellMar>
        <w:top w:type="dxa" w:w="100"/>
        <w:left w:type="dxa" w:w="100"/>
        <w:bottom w:type="dxa" w:w="100"/>
        <w:right w:type="dxa" w:w="100"/>
      </w:tblCellMar>
    </w:tblPr>
  </w:style>
  <w:style w:customStyle="1" w:styleId="a4" w:type="table">
    <w:basedOn w:val="TableNormal"/>
    <w:tblPr>
      <w:tblStyleRowBandSize w:val="1"/>
      <w:tblStyleColBandSize w:val="1"/>
      <w:tblCellMar>
        <w:top w:type="dxa" w:w="100"/>
        <w:left w:type="dxa" w:w="100"/>
        <w:bottom w:type="dxa" w:w="100"/>
        <w:right w:type="dxa" w:w="100"/>
      </w:tblCellMar>
    </w:tblPr>
  </w:style>
  <w:style w:customStyle="1" w:styleId="a5" w:type="table">
    <w:basedOn w:val="TableNormal"/>
    <w:tblPr>
      <w:tblStyleRowBandSize w:val="1"/>
      <w:tblStyleColBandSize w:val="1"/>
      <w:tblCellMar>
        <w:top w:type="dxa" w:w="100"/>
        <w:left w:type="dxa" w:w="100"/>
        <w:bottom w:type="dxa" w:w="100"/>
        <w:right w:type="dxa" w:w="100"/>
      </w:tblCellMar>
    </w:tblPr>
  </w:style>
  <w:style w:customStyle="1" w:styleId="a6" w:type="table">
    <w:basedOn w:val="TableNormal"/>
    <w:tblPr>
      <w:tblStyleRowBandSize w:val="1"/>
      <w:tblStyleColBandSize w:val="1"/>
      <w:tblCellMar>
        <w:top w:type="dxa" w:w="100"/>
        <w:left w:type="dxa" w:w="100"/>
        <w:bottom w:type="dxa" w:w="100"/>
        <w:right w:type="dxa" w:w="100"/>
      </w:tblCellMar>
    </w:tblPr>
  </w:style>
  <w:style w:customStyle="1" w:styleId="a7" w:type="table">
    <w:basedOn w:val="TableNormal"/>
    <w:tblPr>
      <w:tblStyleRowBandSize w:val="1"/>
      <w:tblStyleColBandSize w:val="1"/>
      <w:tblCellMar>
        <w:top w:type="dxa" w:w="100"/>
        <w:left w:type="dxa" w:w="100"/>
        <w:bottom w:type="dxa" w:w="100"/>
        <w:right w:type="dxa" w:w="100"/>
      </w:tblCellMar>
    </w:tblPr>
  </w:style>
  <w:style w:customStyle="1" w:styleId="a8" w:type="table">
    <w:basedOn w:val="TableNormal"/>
    <w:tblPr>
      <w:tblStyleRowBandSize w:val="1"/>
      <w:tblStyleColBandSize w:val="1"/>
      <w:tblCellMar>
        <w:top w:type="dxa" w:w="100"/>
        <w:left w:type="dxa" w:w="100"/>
        <w:bottom w:type="dxa" w:w="100"/>
        <w:right w:type="dxa" w:w="100"/>
      </w:tblCellMar>
    </w:tblPr>
  </w:style>
  <w:style w:customStyle="1" w:styleId="a9" w:type="table">
    <w:basedOn w:val="TableNormal"/>
    <w:tblPr>
      <w:tblStyleRowBandSize w:val="1"/>
      <w:tblStyleColBandSize w:val="1"/>
      <w:tblCellMar>
        <w:top w:type="dxa" w:w="100"/>
        <w:left w:type="dxa" w:w="100"/>
        <w:bottom w:type="dxa" w:w="100"/>
        <w:right w:type="dxa" w:w="100"/>
      </w:tblCellMar>
    </w:tblPr>
  </w:style>
  <w:style w:customStyle="1" w:styleId="aa" w:type="table">
    <w:basedOn w:val="TableNormal"/>
    <w:tblPr>
      <w:tblStyleRowBandSize w:val="1"/>
      <w:tblStyleColBandSize w:val="1"/>
      <w:tblCellMar>
        <w:top w:type="dxa" w:w="100"/>
        <w:left w:type="dxa" w:w="100"/>
        <w:bottom w:type="dxa" w:w="100"/>
        <w:right w:type="dxa" w:w="100"/>
      </w:tblCellMar>
    </w:tblPr>
  </w:style>
  <w:style w:customStyle="1" w:styleId="ab" w:type="table">
    <w:basedOn w:val="TableNormal"/>
    <w:tblPr>
      <w:tblStyleRowBandSize w:val="1"/>
      <w:tblStyleColBandSize w:val="1"/>
      <w:tblCellMar>
        <w:top w:type="dxa" w:w="100"/>
        <w:left w:type="dxa" w:w="100"/>
        <w:bottom w:type="dxa" w:w="100"/>
        <w:right w:type="dxa" w:w="100"/>
      </w:tblCellMar>
    </w:tblPr>
  </w:style>
  <w:style w:customStyle="1" w:styleId="ac" w:type="table">
    <w:basedOn w:val="TableNormal"/>
    <w:tblPr>
      <w:tblStyleRowBandSize w:val="1"/>
      <w:tblStyleColBandSize w:val="1"/>
      <w:tblCellMar>
        <w:top w:type="dxa" w:w="100"/>
        <w:left w:type="dxa" w:w="100"/>
        <w:bottom w:type="dxa" w:w="100"/>
        <w:right w:type="dxa" w:w="100"/>
      </w:tblCellMar>
    </w:tblPr>
  </w:style>
  <w:style w:customStyle="1" w:styleId="ad" w:type="table">
    <w:basedOn w:val="TableNormal"/>
    <w:tblPr>
      <w:tblStyleRowBandSize w:val="1"/>
      <w:tblStyleColBandSize w:val="1"/>
      <w:tblCellMar>
        <w:top w:type="dxa" w:w="100"/>
        <w:left w:type="dxa" w:w="100"/>
        <w:bottom w:type="dxa" w:w="100"/>
        <w:right w:type="dxa" w:w="100"/>
      </w:tblCellMar>
    </w:tblPr>
  </w:style>
  <w:style w:customStyle="1" w:styleId="ae" w:type="table">
    <w:basedOn w:val="TableNormal"/>
    <w:tblPr>
      <w:tblStyleRowBandSize w:val="1"/>
      <w:tblStyleColBandSize w:val="1"/>
      <w:tblCellMar>
        <w:top w:type="dxa" w:w="100"/>
        <w:left w:type="dxa" w:w="100"/>
        <w:bottom w:type="dxa" w:w="100"/>
        <w:right w:type="dxa" w:w="100"/>
      </w:tblCellMar>
    </w:tblPr>
  </w:style>
  <w:style w:customStyle="1" w:styleId="af" w:type="table">
    <w:basedOn w:val="TableNormal"/>
    <w:tblPr>
      <w:tblStyleRowBandSize w:val="1"/>
      <w:tblStyleColBandSize w:val="1"/>
      <w:tblCellMar>
        <w:top w:type="dxa" w:w="100"/>
        <w:left w:type="dxa" w:w="100"/>
        <w:bottom w:type="dxa" w:w="100"/>
        <w:right w:type="dxa" w:w="100"/>
      </w:tblCellMar>
    </w:tblPr>
  </w:style>
  <w:style w:styleId="PlaceholderText" w:type="character">
    <w:name w:val="Placeholder Text"/>
    <w:basedOn w:val="DefaultParagraphFont"/>
    <w:uiPriority w:val="99"/>
    <w:semiHidden/>
    <w:rsid w:val="00E518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 ?><Relationships xmlns="http://schemas.openxmlformats.org/package/2006/relationships"><Relationship Id="ImageId9" Target="media/image9.png" Type="http://schemas.openxmlformats.org/officeDocument/2006/relationships/image"/><Relationship Id="numberingId1" Target="numbering.xml" Type="http://schemas.openxmlformats.org/officeDocument/2006/relationships/numbering"/><Relationship Id="rId1" Target="../customXml/item1.xml" Type="http://schemas.openxmlformats.org/officeDocument/2006/relationships/customXml"/><Relationship Id="rId13" Target="fontTable.xml" Type="http://schemas.openxmlformats.org/officeDocument/2006/relationships/fontTable"/><Relationship Id="rId15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media/image2.png" Type="http://schemas.openxmlformats.org/officeDocument/2006/relationships/image"/><Relationship Id="rIdFooter1" Target="footer1.xml" Type="http://schemas.openxmlformats.org/officeDocument/2006/relationships/footer"/><Relationship Id="rIdFooter2" Target="footer2.xml" Type="http://schemas.openxmlformats.org/officeDocument/2006/relationships/footer"/><Relationship Id="rIdHeader1" Target="header1.xml" Type="http://schemas.openxmlformats.org/officeDocument/2006/relationships/header"/><Relationship Id="rIdHeader2" Target="header2.xml" Type="http://schemas.openxmlformats.org/officeDocument/2006/relationships/header"/></Relationships>
</file>

<file path=word/_rels/footer1.xml.rels><?xml version="1.0" encoding="UTF-8" standalone="yes" ?><Relationships xmlns="http://schemas.openxmlformats.org/package/2006/relationships"><Relationship Id="rId1_tId28_0" Target="media/image1_tId28_0.png" Type="http://schemas.openxmlformats.org/officeDocument/2006/relationships/image"/><Relationship Id="rId2_tId28_0" Target="media/image3_tId28_0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iQkvPGovxpXRT3y9bhC+q8AdWA==">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HELEN_Mission_Report_Template.dotx</Template>
  <TotalTime>2</TotalTime>
  <Pages>8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Christopher</cp:lastModifiedBy>
  <cp:revision>4</cp:revision>
  <dcterms:created xsi:type="dcterms:W3CDTF">2022-01-12T00:12:00Z</dcterms:created>
  <dcterms:modified xsi:type="dcterms:W3CDTF">2022-01-12T00:20:00Z</dcterms:modified>
</cp:coreProperties>
</file>